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1FCF526" w14:textId="77777777" w:rsidTr="008B2DA8">
        <w:trPr>
          <w:trHeight w:val="3588"/>
        </w:trPr>
        <w:tc>
          <w:tcPr>
            <w:tcW w:w="3600" w:type="dxa"/>
          </w:tcPr>
          <w:p w14:paraId="69BEFA3A" w14:textId="3060D72B" w:rsidR="00611F36" w:rsidRPr="00611F36" w:rsidRDefault="008F7A10" w:rsidP="00611F36">
            <w:pPr>
              <w:tabs>
                <w:tab w:val="left" w:pos="990"/>
              </w:tabs>
              <w:jc w:val="center"/>
              <w:rPr>
                <w:sz w:val="72"/>
                <w:szCs w:val="144"/>
              </w:rPr>
            </w:pPr>
            <w:r>
              <w:rPr>
                <w:sz w:val="72"/>
                <w:szCs w:val="144"/>
              </w:rPr>
              <w:t>KISHOR</w:t>
            </w:r>
            <w:r w:rsidR="00611F36" w:rsidRPr="00611F36">
              <w:rPr>
                <w:sz w:val="72"/>
                <w:szCs w:val="144"/>
              </w:rPr>
              <w:t xml:space="preserve"> </w:t>
            </w:r>
            <w:r>
              <w:rPr>
                <w:sz w:val="52"/>
                <w:szCs w:val="72"/>
              </w:rPr>
              <w:t>SARODE</w:t>
            </w:r>
          </w:p>
          <w:p w14:paraId="364BB166" w14:textId="2CF8B24F" w:rsidR="001B2ABD" w:rsidRDefault="00611F36" w:rsidP="00611F36">
            <w:pPr>
              <w:tabs>
                <w:tab w:val="left" w:pos="990"/>
              </w:tabs>
              <w:jc w:val="center"/>
              <w:rPr>
                <w:color w:val="0070C0"/>
                <w:sz w:val="24"/>
                <w:szCs w:val="32"/>
              </w:rPr>
            </w:pPr>
            <w:r w:rsidRPr="00C6127C">
              <w:rPr>
                <w:color w:val="0070C0"/>
                <w:sz w:val="24"/>
                <w:szCs w:val="32"/>
              </w:rPr>
              <w:t>(</w:t>
            </w:r>
            <w:r w:rsidR="000763B0">
              <w:rPr>
                <w:color w:val="0070C0"/>
                <w:sz w:val="24"/>
                <w:szCs w:val="32"/>
              </w:rPr>
              <w:t>SCRUM</w:t>
            </w:r>
            <w:r w:rsidRPr="00C6127C">
              <w:rPr>
                <w:color w:val="0070C0"/>
                <w:sz w:val="24"/>
                <w:szCs w:val="32"/>
              </w:rPr>
              <w:t xml:space="preserve"> </w:t>
            </w:r>
            <w:r w:rsidR="00E76509">
              <w:rPr>
                <w:color w:val="0070C0"/>
                <w:sz w:val="24"/>
                <w:szCs w:val="32"/>
              </w:rPr>
              <w:t xml:space="preserve">  </w:t>
            </w:r>
            <w:r w:rsidR="000763B0">
              <w:rPr>
                <w:color w:val="0070C0"/>
                <w:sz w:val="24"/>
                <w:szCs w:val="32"/>
              </w:rPr>
              <w:t>MASTER</w:t>
            </w:r>
            <w:r w:rsidRPr="00C6127C">
              <w:rPr>
                <w:color w:val="0070C0"/>
                <w:sz w:val="24"/>
                <w:szCs w:val="32"/>
              </w:rPr>
              <w:t>)</w:t>
            </w:r>
          </w:p>
          <w:p w14:paraId="33241AA6" w14:textId="779BDFDA" w:rsidR="00C6127C" w:rsidRDefault="00C6127C" w:rsidP="00611F36">
            <w:pPr>
              <w:tabs>
                <w:tab w:val="left" w:pos="990"/>
              </w:tabs>
              <w:jc w:val="center"/>
              <w:rPr>
                <w:color w:val="0070C0"/>
                <w:sz w:val="24"/>
                <w:szCs w:val="32"/>
              </w:rPr>
            </w:pPr>
          </w:p>
          <w:p w14:paraId="2F6BCCC8" w14:textId="08858E9C" w:rsidR="00C6127C" w:rsidRDefault="00C6127C" w:rsidP="008B2DA8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559BE01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86F8137" w14:textId="7CA166D4" w:rsidR="00C6127C" w:rsidRDefault="00C6127C" w:rsidP="00C6127C">
            <w:pPr>
              <w:pStyle w:val="Heading2"/>
            </w:pPr>
            <w:r>
              <w:t xml:space="preserve">PROFILE </w:t>
            </w:r>
          </w:p>
          <w:p w14:paraId="61BAB10C" w14:textId="199DBBAD" w:rsidR="00611F36" w:rsidRDefault="00132365" w:rsidP="00E728B8">
            <w:pPr>
              <w:jc w:val="both"/>
            </w:pPr>
            <w:r>
              <w:rPr>
                <w:b/>
                <w:bCs/>
                <w:color w:val="0070C0"/>
              </w:rPr>
              <w:t>Profession Scrum Master PSM1</w:t>
            </w:r>
            <w:r w:rsidR="00611F36" w:rsidRPr="005F7A02">
              <w:rPr>
                <w:color w:val="0070C0"/>
              </w:rPr>
              <w:t xml:space="preserve"> </w:t>
            </w:r>
            <w:r w:rsidR="00611F36">
              <w:t>certified e</w:t>
            </w:r>
            <w:r w:rsidR="00611F36" w:rsidRPr="00442F81">
              <w:t xml:space="preserve">xperienced Scrum Master with a proven </w:t>
            </w:r>
            <w:r w:rsidR="00057F71" w:rsidRPr="00442F81">
              <w:t>record</w:t>
            </w:r>
            <w:r w:rsidR="00611F36" w:rsidRPr="00442F81">
              <w:t xml:space="preserve"> of delivering high-quality</w:t>
            </w:r>
            <w:r w:rsidR="00611F36">
              <w:t xml:space="preserve"> software</w:t>
            </w:r>
            <w:r w:rsidR="00611F36" w:rsidRPr="00442F81">
              <w:t>. Has</w:t>
            </w:r>
            <w:r w:rsidR="00611F36">
              <w:t xml:space="preserve"> been </w:t>
            </w:r>
            <w:r w:rsidR="00611F36" w:rsidRPr="00442F81">
              <w:t>work</w:t>
            </w:r>
            <w:r w:rsidR="00611F36">
              <w:t>ing</w:t>
            </w:r>
            <w:r w:rsidR="00611F36" w:rsidRPr="00442F81">
              <w:t xml:space="preserve"> in Agile environments for more than </w:t>
            </w:r>
            <w:r w:rsidR="00611F36" w:rsidRPr="00573B85">
              <w:t>five</w:t>
            </w:r>
            <w:r w:rsidR="00611F36" w:rsidRPr="00442F81">
              <w:t xml:space="preserve"> years</w:t>
            </w:r>
            <w:r w:rsidR="00611F36">
              <w:t xml:space="preserve"> and successfully </w:t>
            </w:r>
            <w:r w:rsidR="005F7A02">
              <w:t xml:space="preserve">contributing as </w:t>
            </w:r>
            <w:r w:rsidR="00611F36">
              <w:t xml:space="preserve">scrum master for multiple teams since </w:t>
            </w:r>
            <w:r w:rsidR="005009E8">
              <w:t>four</w:t>
            </w:r>
            <w:r w:rsidR="00611F36">
              <w:t xml:space="preserve"> plus years. </w:t>
            </w:r>
          </w:p>
          <w:p w14:paraId="52270A80" w14:textId="77777777" w:rsidR="00611F36" w:rsidRDefault="00611F36" w:rsidP="00E728B8">
            <w:pPr>
              <w:jc w:val="both"/>
            </w:pPr>
          </w:p>
          <w:p w14:paraId="3ECAB4FB" w14:textId="037BF628" w:rsidR="00611F36" w:rsidRDefault="00611F36" w:rsidP="00E728B8">
            <w:pPr>
              <w:jc w:val="both"/>
            </w:pPr>
            <w:r>
              <w:t>A</w:t>
            </w:r>
            <w:r w:rsidRPr="00442F81">
              <w:t>dministered all Scrum processes including sprint planning, daily scrums, sprint reviews and sprint retrospectives</w:t>
            </w:r>
            <w:r w:rsidR="005F7A02">
              <w:t>.</w:t>
            </w:r>
            <w:r w:rsidRPr="00442F81">
              <w:t xml:space="preserve"> </w:t>
            </w:r>
            <w:r w:rsidR="005F7A02">
              <w:t>C</w:t>
            </w:r>
            <w:r w:rsidRPr="00442F81">
              <w:t>oached team members and clients on Agile process</w:t>
            </w:r>
            <w:r>
              <w:t>.</w:t>
            </w:r>
          </w:p>
          <w:p w14:paraId="33400418" w14:textId="77777777" w:rsidR="001B2ABD" w:rsidRPr="005F7A02" w:rsidRDefault="001B2ABD" w:rsidP="00E728B8">
            <w:pPr>
              <w:pStyle w:val="Subtitle"/>
              <w:jc w:val="both"/>
              <w:rPr>
                <w:sz w:val="18"/>
                <w:szCs w:val="18"/>
              </w:rPr>
            </w:pPr>
          </w:p>
          <w:p w14:paraId="63482694" w14:textId="026C7580" w:rsidR="00FB4316" w:rsidRPr="00611F36" w:rsidRDefault="00E728B8" w:rsidP="00C8171A">
            <w:pPr>
              <w:jc w:val="both"/>
            </w:pPr>
            <w:r>
              <w:t>Hold</w:t>
            </w:r>
            <w:r w:rsidR="00C6127C">
              <w:t xml:space="preserve"> a</w:t>
            </w:r>
            <w:r w:rsidR="00DE7C59">
              <w:t>round</w:t>
            </w:r>
            <w:r w:rsidR="008F7A10">
              <w:t xml:space="preserve"> 15+</w:t>
            </w:r>
            <w:r w:rsidR="00C6127C">
              <w:t xml:space="preserve"> years of experience in I.T. </w:t>
            </w:r>
            <w:r w:rsidR="00DE7C59">
              <w:t>and</w:t>
            </w:r>
            <w:r w:rsidR="00611F36" w:rsidRPr="00C6127C">
              <w:t xml:space="preserve"> working as </w:t>
            </w:r>
            <w:r w:rsidR="004220DC">
              <w:t>Scrum Master</w:t>
            </w:r>
            <w:r w:rsidR="00E607F9">
              <w:t xml:space="preserve"> </w:t>
            </w:r>
            <w:r w:rsidR="0072448F">
              <w:t>for</w:t>
            </w:r>
            <w:r w:rsidR="00E607F9">
              <w:t xml:space="preserve"> </w:t>
            </w:r>
            <w:r w:rsidR="00C8171A">
              <w:t>4</w:t>
            </w:r>
            <w:r w:rsidR="00E607F9">
              <w:t xml:space="preserve"> years</w:t>
            </w:r>
            <w:r w:rsidR="0058538B">
              <w:t xml:space="preserve"> </w:t>
            </w:r>
            <w:r w:rsidR="008E1760">
              <w:t xml:space="preserve">and coaching </w:t>
            </w:r>
            <w:r w:rsidR="008E1760" w:rsidRPr="008E1760">
              <w:t>2</w:t>
            </w:r>
            <w:r w:rsidR="008E1760">
              <w:t xml:space="preserve"> agile development teams of 16</w:t>
            </w:r>
            <w:r w:rsidR="008E1760" w:rsidRPr="008E1760">
              <w:t>+ cross functional team members.</w:t>
            </w:r>
          </w:p>
        </w:tc>
      </w:tr>
      <w:tr w:rsidR="001B2ABD" w14:paraId="72DA782A" w14:textId="77777777" w:rsidTr="008B2DA8">
        <w:tc>
          <w:tcPr>
            <w:tcW w:w="3600" w:type="dxa"/>
          </w:tcPr>
          <w:p w14:paraId="56E64A49" w14:textId="09285859" w:rsidR="00E239EE" w:rsidRPr="00CB0055" w:rsidRDefault="00E239EE" w:rsidP="00E239EE">
            <w:pPr>
              <w:pStyle w:val="Heading3"/>
            </w:pPr>
            <w:r>
              <w:t>SKILLS</w:t>
            </w:r>
          </w:p>
          <w:p w14:paraId="39246057" w14:textId="2B41989F" w:rsidR="00E7556D" w:rsidRDefault="00E7556D" w:rsidP="00E239EE">
            <w:r>
              <w:t>Agile Methodology</w:t>
            </w:r>
          </w:p>
          <w:p w14:paraId="30362B19" w14:textId="07573DEF" w:rsidR="00C6127C" w:rsidRDefault="00E239EE" w:rsidP="00E239EE">
            <w:r>
              <w:t xml:space="preserve">Scrum </w:t>
            </w:r>
            <w:r w:rsidR="00EF24BB">
              <w:t>Framework</w:t>
            </w:r>
          </w:p>
          <w:p w14:paraId="5A6C5AE4" w14:textId="09E7C0B6" w:rsidR="000A5A18" w:rsidRDefault="000A5A18" w:rsidP="00E239EE">
            <w:r>
              <w:t>SAFe Framework</w:t>
            </w:r>
          </w:p>
          <w:p w14:paraId="7063B4A2" w14:textId="77777777" w:rsidR="00E239EE" w:rsidRDefault="00E239EE" w:rsidP="00E239EE">
            <w:r>
              <w:t xml:space="preserve">Agile Coaching </w:t>
            </w:r>
          </w:p>
          <w:p w14:paraId="3C15A908" w14:textId="0430A353" w:rsidR="00E239EE" w:rsidRDefault="00E239EE" w:rsidP="00E239EE">
            <w:r>
              <w:t>Facilitat</w:t>
            </w:r>
            <w:r w:rsidR="00EF24BB">
              <w:t>e</w:t>
            </w:r>
            <w:r>
              <w:t xml:space="preserve"> Ceremonies </w:t>
            </w:r>
          </w:p>
          <w:p w14:paraId="6FDD975D" w14:textId="2304C705" w:rsidR="007E1958" w:rsidRDefault="007E1958" w:rsidP="00E239EE">
            <w:r>
              <w:t>Sprint Planning</w:t>
            </w:r>
          </w:p>
          <w:p w14:paraId="2088DEAA" w14:textId="6936A179" w:rsidR="007E1958" w:rsidRDefault="007E1958" w:rsidP="00E239EE">
            <w:r>
              <w:t>Retrospectives</w:t>
            </w:r>
          </w:p>
          <w:p w14:paraId="090BFAD3" w14:textId="3B2678C0" w:rsidR="00C6127C" w:rsidRDefault="00C6127C" w:rsidP="00C6127C">
            <w:r>
              <w:t>Kanban</w:t>
            </w:r>
            <w:r w:rsidR="00EF24BB">
              <w:t xml:space="preserve"> Framework</w:t>
            </w:r>
          </w:p>
          <w:p w14:paraId="5569FB44" w14:textId="77777777" w:rsidR="00803A85" w:rsidRDefault="00803A85" w:rsidP="00803A85">
            <w:r w:rsidRPr="007E1958">
              <w:t>Cross-Functional Team Collaboration</w:t>
            </w:r>
          </w:p>
          <w:p w14:paraId="7530E2A6" w14:textId="77777777" w:rsidR="00C9768C" w:rsidRPr="00C9768C" w:rsidRDefault="00C9768C" w:rsidP="00E239EE">
            <w:r w:rsidRPr="00C9768C">
              <w:t>Extreme Programming (XP)</w:t>
            </w:r>
          </w:p>
          <w:p w14:paraId="18DCE86B" w14:textId="77777777" w:rsidR="009001DD" w:rsidRDefault="00E7556D" w:rsidP="00E239EE">
            <w:r>
              <w:t>Backlog Management</w:t>
            </w:r>
          </w:p>
          <w:p w14:paraId="3BBA0D66" w14:textId="6F79E17D" w:rsidR="00E239EE" w:rsidRDefault="009001DD" w:rsidP="00E239EE">
            <w:r>
              <w:t>User Stories</w:t>
            </w:r>
            <w:r w:rsidR="00E7556D">
              <w:t xml:space="preserve"> </w:t>
            </w:r>
          </w:p>
          <w:p w14:paraId="3B2852ED" w14:textId="2D85BAF2" w:rsidR="005F6B08" w:rsidRDefault="002135F1" w:rsidP="00E239EE">
            <w:r>
              <w:t xml:space="preserve">Product </w:t>
            </w:r>
            <w:r w:rsidR="00A639A6">
              <w:t>Development</w:t>
            </w:r>
          </w:p>
          <w:p w14:paraId="7F51EC38" w14:textId="1E8EC970" w:rsidR="005D4BBF" w:rsidRDefault="005D4BBF" w:rsidP="00E239EE">
            <w:r>
              <w:t>DevOps</w:t>
            </w:r>
          </w:p>
          <w:p w14:paraId="18B84C75" w14:textId="77777777" w:rsidR="00E728B8" w:rsidRDefault="00E728B8" w:rsidP="00E239EE"/>
          <w:p w14:paraId="3F2C0879" w14:textId="3B14F781" w:rsidR="00E728B8" w:rsidRPr="00CB0055" w:rsidRDefault="00E728B8" w:rsidP="00E728B8">
            <w:pPr>
              <w:pStyle w:val="Heading3"/>
            </w:pPr>
            <w:r>
              <w:t>TOOLS</w:t>
            </w:r>
          </w:p>
          <w:p w14:paraId="77258920" w14:textId="0953C497" w:rsidR="00D7792D" w:rsidRDefault="00D7792D" w:rsidP="00D7792D">
            <w:r>
              <w:t xml:space="preserve">Atlassian JIRA </w:t>
            </w:r>
          </w:p>
          <w:p w14:paraId="1709A983" w14:textId="1461D1D9" w:rsidR="007E1958" w:rsidRDefault="007E1958" w:rsidP="007E1958">
            <w:r>
              <w:t xml:space="preserve">Atlassian Confluence  </w:t>
            </w:r>
          </w:p>
          <w:p w14:paraId="07BC27DC" w14:textId="5851D4F9" w:rsidR="007E1958" w:rsidRDefault="007E1958" w:rsidP="007E1958">
            <w:r>
              <w:t xml:space="preserve">Trello </w:t>
            </w:r>
          </w:p>
          <w:p w14:paraId="1B07ABC0" w14:textId="0FA62AD3" w:rsidR="002706BF" w:rsidRDefault="00E728B8" w:rsidP="00E728B8">
            <w:pPr>
              <w:jc w:val="both"/>
            </w:pPr>
            <w:r>
              <w:t>HP ALM</w:t>
            </w:r>
            <w:r w:rsidR="000F741E">
              <w:t xml:space="preserve"> (QC)</w:t>
            </w:r>
          </w:p>
          <w:p w14:paraId="0D4D44AD" w14:textId="68505286" w:rsidR="005F6B08" w:rsidRDefault="005F6B08" w:rsidP="00E728B8">
            <w:pPr>
              <w:jc w:val="both"/>
            </w:pPr>
            <w:r>
              <w:t>Rally</w:t>
            </w:r>
          </w:p>
          <w:p w14:paraId="11B8D569" w14:textId="3C1BC845" w:rsidR="00036450" w:rsidRPr="00CB0055" w:rsidRDefault="008432E4" w:rsidP="00CB0055">
            <w:pPr>
              <w:pStyle w:val="Heading3"/>
            </w:pPr>
            <w:sdt>
              <w:sdtPr>
                <w:id w:val="-1954003311"/>
                <w:placeholder>
                  <w:docPart w:val="E77CA47DC2A0417190F22C6E2FFB76EC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E77A6D">
                  <w:t>Contact</w:t>
                </w:r>
              </w:sdtContent>
            </w:sdt>
          </w:p>
          <w:p w14:paraId="5C3E15C0" w14:textId="77777777" w:rsidR="002706BF" w:rsidRDefault="008432E4" w:rsidP="004D3011">
            <w:sdt>
              <w:sdtPr>
                <w:id w:val="1111563247"/>
                <w:placeholder>
                  <w:docPart w:val="288D38208873493E88874943F1D41B4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  <w:r w:rsidR="002706BF">
              <w:t xml:space="preserve"> </w:t>
            </w:r>
          </w:p>
          <w:p w14:paraId="7AF0CBCA" w14:textId="5AA464D5" w:rsidR="004D3011" w:rsidRDefault="00E74AD7" w:rsidP="004D3011">
            <w:r>
              <w:t xml:space="preserve">+91 </w:t>
            </w:r>
            <w:r w:rsidR="00EA47B2">
              <w:t>9767101193</w:t>
            </w:r>
          </w:p>
          <w:p w14:paraId="02C6ED83" w14:textId="77777777" w:rsidR="004D3011" w:rsidRPr="004D3011" w:rsidRDefault="004D3011" w:rsidP="004D3011"/>
          <w:sdt>
            <w:sdtPr>
              <w:id w:val="-240260293"/>
              <w:placeholder>
                <w:docPart w:val="FC86365CD8D241A6888FC612211C7F58"/>
              </w:placeholder>
              <w:temporary/>
              <w:showingPlcHdr/>
              <w15:appearance w15:val="hidden"/>
            </w:sdtPr>
            <w:sdtEndPr/>
            <w:sdtContent>
              <w:p w14:paraId="72A3120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4F6B07D" w14:textId="3066A435" w:rsidR="00036450" w:rsidRDefault="008432E4" w:rsidP="004D3011">
            <w:pPr>
              <w:rPr>
                <w:rStyle w:val="Hyperlink"/>
                <w:color w:val="0070C0"/>
              </w:rPr>
            </w:pPr>
            <w:hyperlink r:id="rId10" w:history="1">
              <w:r w:rsidR="00C1714C">
                <w:rPr>
                  <w:rStyle w:val="Hyperlink"/>
                  <w:color w:val="0070C0"/>
                </w:rPr>
                <w:t>kishorsarode</w:t>
              </w:r>
              <w:r w:rsidR="00997406" w:rsidRPr="0044032B">
                <w:rPr>
                  <w:rStyle w:val="Hyperlink"/>
                  <w:color w:val="0070C0"/>
                </w:rPr>
                <w:t>@gmail.com</w:t>
              </w:r>
            </w:hyperlink>
          </w:p>
          <w:p w14:paraId="6BC2AA47" w14:textId="260B506B" w:rsidR="00E77A6D" w:rsidRPr="00E4381A" w:rsidRDefault="00E77A6D" w:rsidP="004D3011">
            <w:pPr>
              <w:rPr>
                <w:rStyle w:val="Hyperlink"/>
              </w:rPr>
            </w:pPr>
            <w:r>
              <w:rPr>
                <w:rStyle w:val="Hyperlink"/>
                <w:color w:val="0070C0"/>
              </w:rPr>
              <w:t>kishorscrummaster@gmail.com</w:t>
            </w:r>
          </w:p>
          <w:p w14:paraId="38B9B347" w14:textId="4E94E96B" w:rsidR="00E239EE" w:rsidRDefault="00E239EE" w:rsidP="00B20580"/>
          <w:p w14:paraId="388F5DE0" w14:textId="77777777" w:rsidR="00E728B8" w:rsidRDefault="00E728B8" w:rsidP="00E728B8">
            <w:r>
              <w:t xml:space="preserve">LINKEDIN: </w:t>
            </w:r>
          </w:p>
          <w:p w14:paraId="41CB8A8F" w14:textId="218EE5AC" w:rsidR="00E728B8" w:rsidRDefault="00A0338C" w:rsidP="00B20580">
            <w:r w:rsidRPr="00A0338C">
              <w:rPr>
                <w:rStyle w:val="Hyperlink"/>
                <w:rFonts w:cs="Calibri"/>
                <w:color w:val="0070C0"/>
                <w:szCs w:val="18"/>
              </w:rPr>
              <w:t xml:space="preserve">https://www.linkedin.com/in/kishor-sarode/ </w:t>
            </w:r>
          </w:p>
          <w:p w14:paraId="2C046A02" w14:textId="37E2EBCE" w:rsidR="00E239EE" w:rsidRPr="00E77A6D" w:rsidRDefault="00C6127C" w:rsidP="00E239EE">
            <w:pPr>
              <w:pStyle w:val="Heading3"/>
            </w:pPr>
            <w:r w:rsidRPr="00E77A6D">
              <w:t>OTHER PARTICULARS</w:t>
            </w:r>
          </w:p>
          <w:p w14:paraId="097F47BB" w14:textId="77777777" w:rsidR="00E77A6D" w:rsidRDefault="00C6127C" w:rsidP="00B20580">
            <w:pPr>
              <w:rPr>
                <w:szCs w:val="18"/>
              </w:rPr>
            </w:pPr>
            <w:r w:rsidRPr="00C6127C">
              <w:rPr>
                <w:rFonts w:cs="CenturyGothic"/>
                <w:b/>
                <w:bCs/>
                <w:szCs w:val="18"/>
              </w:rPr>
              <w:t>DOB</w:t>
            </w:r>
            <w:r w:rsidR="00FF1546">
              <w:rPr>
                <w:szCs w:val="18"/>
              </w:rPr>
              <w:t xml:space="preserve"> 25</w:t>
            </w:r>
            <w:r w:rsidRPr="00C6127C">
              <w:rPr>
                <w:szCs w:val="18"/>
              </w:rPr>
              <w:t>-</w:t>
            </w:r>
            <w:r w:rsidR="00FF1546">
              <w:rPr>
                <w:szCs w:val="18"/>
              </w:rPr>
              <w:t>February-1983</w:t>
            </w:r>
          </w:p>
          <w:p w14:paraId="1C08A43A" w14:textId="72EF920B" w:rsidR="00C6127C" w:rsidRPr="00E77A6D" w:rsidRDefault="00C6127C" w:rsidP="00B20580">
            <w:pPr>
              <w:rPr>
                <w:szCs w:val="18"/>
              </w:rPr>
            </w:pPr>
            <w:r w:rsidRPr="00C6127C">
              <w:rPr>
                <w:rFonts w:cs="Calibri"/>
                <w:b/>
                <w:bCs/>
                <w:szCs w:val="18"/>
              </w:rPr>
              <w:t>PAN</w:t>
            </w:r>
            <w:r w:rsidRPr="00C6127C">
              <w:rPr>
                <w:rFonts w:cs="Calibri"/>
                <w:szCs w:val="18"/>
              </w:rPr>
              <w:t xml:space="preserve"> </w:t>
            </w:r>
            <w:r w:rsidR="00FF1546">
              <w:rPr>
                <w:rFonts w:cs="Calibri"/>
                <w:szCs w:val="18"/>
              </w:rPr>
              <w:t>BMUPS0551H</w:t>
            </w:r>
          </w:p>
          <w:p w14:paraId="6B236304" w14:textId="7A81A0FD" w:rsidR="00C6127C" w:rsidRPr="00C6127C" w:rsidRDefault="00C6127C" w:rsidP="00C6127C">
            <w:pPr>
              <w:tabs>
                <w:tab w:val="left" w:pos="144"/>
                <w:tab w:val="left" w:pos="1080"/>
                <w:tab w:val="left" w:pos="1620"/>
                <w:tab w:val="left" w:pos="2304"/>
                <w:tab w:val="left" w:pos="2835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rPr>
                <w:rFonts w:cs="Calibri"/>
                <w:color w:val="C45911"/>
                <w:sz w:val="20"/>
                <w:szCs w:val="20"/>
              </w:rPr>
            </w:pPr>
            <w:r w:rsidRPr="00C6127C">
              <w:rPr>
                <w:rFonts w:cs="Calibri"/>
                <w:b/>
                <w:bCs/>
                <w:szCs w:val="18"/>
              </w:rPr>
              <w:t>RELOCATION</w:t>
            </w:r>
            <w:r w:rsidRPr="00C6127C">
              <w:rPr>
                <w:rFonts w:cs="Calibri"/>
                <w:szCs w:val="18"/>
              </w:rPr>
              <w:t xml:space="preserve"> </w:t>
            </w:r>
            <w:r w:rsidRPr="00C6127C">
              <w:rPr>
                <w:szCs w:val="18"/>
              </w:rPr>
              <w:t>OPEN</w:t>
            </w:r>
          </w:p>
        </w:tc>
        <w:tc>
          <w:tcPr>
            <w:tcW w:w="720" w:type="dxa"/>
          </w:tcPr>
          <w:p w14:paraId="479A873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9E3D878" w14:textId="57F26641" w:rsidR="00036450" w:rsidRDefault="00C6127C" w:rsidP="00036450">
            <w:pPr>
              <w:pStyle w:val="Heading2"/>
            </w:pPr>
            <w:r>
              <w:t xml:space="preserve">PAST </w:t>
            </w:r>
            <w:sdt>
              <w:sdtPr>
                <w:id w:val="1001553383"/>
                <w:placeholder>
                  <w:docPart w:val="DCA0CA8F01A842B4AE0D9111755ADE8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  <w:r w:rsidR="003B2216">
              <w:t xml:space="preserve"> </w:t>
            </w:r>
          </w:p>
          <w:p w14:paraId="00481A3C" w14:textId="65FC1B7A" w:rsidR="00003223" w:rsidRDefault="001C0868" w:rsidP="00003223">
            <w:pPr>
              <w:pStyle w:val="Heading4"/>
              <w:jc w:val="both"/>
              <w:rPr>
                <w:b w:val="0"/>
                <w:bCs/>
                <w:i/>
                <w:iCs/>
              </w:rPr>
            </w:pPr>
            <w:r>
              <w:rPr>
                <w:color w:val="0070C0"/>
              </w:rPr>
              <w:t>New</w:t>
            </w:r>
            <w:r w:rsidR="0026596A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Vision</w:t>
            </w:r>
            <w:r w:rsidR="00003223">
              <w:rPr>
                <w:color w:val="0070C0"/>
              </w:rPr>
              <w:t>, Pune</w:t>
            </w:r>
            <w:r w:rsidR="00003223" w:rsidRPr="002706BF">
              <w:rPr>
                <w:color w:val="0070C0"/>
              </w:rPr>
              <w:t xml:space="preserve">  </w:t>
            </w:r>
            <w:r w:rsidR="00003223" w:rsidRPr="001C0868">
              <w:rPr>
                <w:b w:val="0"/>
              </w:rPr>
              <w:t xml:space="preserve"> </w:t>
            </w:r>
            <w:r w:rsidRPr="001C0868">
              <w:rPr>
                <w:b w:val="0"/>
              </w:rPr>
              <w:t>May</w:t>
            </w:r>
            <w:r>
              <w:rPr>
                <w:color w:val="0070C0"/>
              </w:rPr>
              <w:t xml:space="preserve"> </w:t>
            </w:r>
            <w:r w:rsidR="00003223">
              <w:rPr>
                <w:b w:val="0"/>
                <w:bCs/>
                <w:i/>
                <w:iCs/>
              </w:rPr>
              <w:t>20</w:t>
            </w:r>
            <w:r>
              <w:rPr>
                <w:b w:val="0"/>
                <w:bCs/>
                <w:i/>
                <w:iCs/>
              </w:rPr>
              <w:t>23</w:t>
            </w:r>
            <w:r w:rsidR="00003223" w:rsidRPr="003B2216">
              <w:rPr>
                <w:b w:val="0"/>
                <w:bCs/>
                <w:i/>
                <w:iCs/>
              </w:rPr>
              <w:t xml:space="preserve"> –</w:t>
            </w:r>
            <w:r w:rsidR="00003223">
              <w:rPr>
                <w:b w:val="0"/>
                <w:bCs/>
                <w:i/>
                <w:iCs/>
              </w:rPr>
              <w:t xml:space="preserve"> Till Date</w:t>
            </w:r>
          </w:p>
          <w:p w14:paraId="39049800" w14:textId="3B892585" w:rsidR="00003223" w:rsidRDefault="00003223" w:rsidP="0026596A">
            <w:pPr>
              <w:jc w:val="both"/>
            </w:pPr>
            <w:r>
              <w:t xml:space="preserve">Worked as Scrum Master for </w:t>
            </w:r>
            <w:r w:rsidR="0026596A">
              <w:t xml:space="preserve">healthcare </w:t>
            </w:r>
            <w:r w:rsidRPr="003B2216">
              <w:t xml:space="preserve">industry </w:t>
            </w:r>
            <w:r w:rsidR="0058538B">
              <w:t>project.</w:t>
            </w:r>
            <w:r>
              <w:t xml:space="preserve"> </w:t>
            </w:r>
          </w:p>
          <w:p w14:paraId="1D5877E4" w14:textId="77777777" w:rsidR="0026596A" w:rsidRDefault="0026596A" w:rsidP="0026596A">
            <w:pPr>
              <w:jc w:val="both"/>
              <w:rPr>
                <w:color w:val="0070C0"/>
              </w:rPr>
            </w:pPr>
          </w:p>
          <w:p w14:paraId="22C5D6F1" w14:textId="5580608B" w:rsidR="00036450" w:rsidRDefault="004031B4" w:rsidP="005F7A02">
            <w:pPr>
              <w:pStyle w:val="Heading4"/>
              <w:jc w:val="both"/>
              <w:rPr>
                <w:b w:val="0"/>
                <w:bCs/>
                <w:i/>
                <w:iCs/>
              </w:rPr>
            </w:pPr>
            <w:r>
              <w:rPr>
                <w:color w:val="0070C0"/>
              </w:rPr>
              <w:t>LTI</w:t>
            </w:r>
            <w:r w:rsidR="00151412">
              <w:rPr>
                <w:color w:val="0070C0"/>
              </w:rPr>
              <w:t>Mindtree</w:t>
            </w:r>
            <w:r w:rsidR="00C47F47">
              <w:rPr>
                <w:color w:val="0070C0"/>
              </w:rPr>
              <w:t xml:space="preserve">, </w:t>
            </w:r>
            <w:r>
              <w:rPr>
                <w:color w:val="0070C0"/>
              </w:rPr>
              <w:t>Pune</w:t>
            </w:r>
            <w:r w:rsidR="00036450" w:rsidRPr="002706BF">
              <w:rPr>
                <w:color w:val="0070C0"/>
              </w:rPr>
              <w:t xml:space="preserve">  </w:t>
            </w:r>
            <w:r w:rsidR="00656ABF" w:rsidRPr="002706BF">
              <w:rPr>
                <w:color w:val="0070C0"/>
              </w:rPr>
              <w:t xml:space="preserve"> </w:t>
            </w:r>
            <w:r>
              <w:rPr>
                <w:b w:val="0"/>
                <w:bCs/>
                <w:i/>
                <w:iCs/>
              </w:rPr>
              <w:t>2014</w:t>
            </w:r>
            <w:r w:rsidR="00E74AD7" w:rsidRPr="003B2216">
              <w:rPr>
                <w:b w:val="0"/>
                <w:bCs/>
                <w:i/>
                <w:iCs/>
              </w:rPr>
              <w:t xml:space="preserve"> </w:t>
            </w:r>
            <w:r w:rsidR="00036450" w:rsidRPr="003B2216">
              <w:rPr>
                <w:b w:val="0"/>
                <w:bCs/>
                <w:i/>
                <w:iCs/>
              </w:rPr>
              <w:t>–</w:t>
            </w:r>
            <w:r w:rsidR="008B2DA8">
              <w:rPr>
                <w:b w:val="0"/>
                <w:bCs/>
                <w:i/>
                <w:iCs/>
              </w:rPr>
              <w:t xml:space="preserve"> </w:t>
            </w:r>
            <w:r>
              <w:rPr>
                <w:b w:val="0"/>
                <w:bCs/>
                <w:i/>
                <w:iCs/>
              </w:rPr>
              <w:t>Till Date</w:t>
            </w:r>
          </w:p>
          <w:p w14:paraId="5C666745" w14:textId="03311E5F" w:rsidR="00A0338C" w:rsidRDefault="00A0338C" w:rsidP="00A0338C">
            <w:pPr>
              <w:jc w:val="both"/>
            </w:pPr>
            <w:r>
              <w:t xml:space="preserve">Worked as Scrum Master for </w:t>
            </w:r>
            <w:r w:rsidRPr="003B2216">
              <w:t xml:space="preserve">marine industry </w:t>
            </w:r>
            <w:r>
              <w:t xml:space="preserve">project and </w:t>
            </w:r>
            <w:r w:rsidR="0072448F" w:rsidRPr="00A0338C">
              <w:t>travellers</w:t>
            </w:r>
            <w:r w:rsidRPr="00A0338C">
              <w:t xml:space="preserve"> </w:t>
            </w:r>
            <w:r w:rsidR="0072448F" w:rsidRPr="00A0338C">
              <w:t>insurance.</w:t>
            </w:r>
          </w:p>
          <w:p w14:paraId="5F94A56B" w14:textId="77777777" w:rsidR="00A0338C" w:rsidRDefault="00A0338C" w:rsidP="008B2DA8">
            <w:pPr>
              <w:pStyle w:val="Heading4"/>
              <w:jc w:val="both"/>
              <w:rPr>
                <w:color w:val="0070C0"/>
              </w:rPr>
            </w:pPr>
          </w:p>
          <w:p w14:paraId="46275209" w14:textId="1932CF6B" w:rsidR="008B2DA8" w:rsidRPr="003B2216" w:rsidRDefault="004031B4" w:rsidP="008B2DA8">
            <w:pPr>
              <w:pStyle w:val="Heading4"/>
              <w:jc w:val="both"/>
              <w:rPr>
                <w:i/>
                <w:iCs/>
              </w:rPr>
            </w:pPr>
            <w:r>
              <w:rPr>
                <w:color w:val="0070C0"/>
              </w:rPr>
              <w:t>Cognizant</w:t>
            </w:r>
            <w:r w:rsidR="008B2DA8">
              <w:rPr>
                <w:color w:val="0070C0"/>
              </w:rPr>
              <w:t>, Pune</w:t>
            </w:r>
            <w:r w:rsidR="008B2DA8" w:rsidRPr="002706BF">
              <w:rPr>
                <w:color w:val="0070C0"/>
              </w:rPr>
              <w:t xml:space="preserve"> </w:t>
            </w:r>
            <w:r w:rsidR="008B2DA8" w:rsidRPr="008B2DA8">
              <w:rPr>
                <w:b w:val="0"/>
                <w:i/>
                <w:iCs/>
              </w:rPr>
              <w:t>20</w:t>
            </w:r>
            <w:r>
              <w:rPr>
                <w:b w:val="0"/>
                <w:i/>
                <w:iCs/>
              </w:rPr>
              <w:t>08</w:t>
            </w:r>
            <w:r w:rsidR="008B2DA8" w:rsidRPr="008B2DA8">
              <w:rPr>
                <w:b w:val="0"/>
                <w:i/>
                <w:iCs/>
              </w:rPr>
              <w:t xml:space="preserve"> –</w:t>
            </w:r>
            <w:r w:rsidR="008B2DA8">
              <w:rPr>
                <w:b w:val="0"/>
                <w:i/>
                <w:iCs/>
              </w:rPr>
              <w:t xml:space="preserve"> </w:t>
            </w:r>
            <w:r>
              <w:rPr>
                <w:b w:val="0"/>
                <w:i/>
                <w:iCs/>
              </w:rPr>
              <w:t>2014</w:t>
            </w:r>
          </w:p>
          <w:p w14:paraId="6D82EA60" w14:textId="22B29552" w:rsidR="008B2DA8" w:rsidRDefault="001427F9" w:rsidP="001427F9">
            <w:pPr>
              <w:jc w:val="both"/>
            </w:pPr>
            <w:r>
              <w:t xml:space="preserve">Test Manager/ </w:t>
            </w:r>
            <w:r w:rsidR="00B34978">
              <w:t xml:space="preserve">Onsite </w:t>
            </w:r>
            <w:r>
              <w:t xml:space="preserve">Lead teams </w:t>
            </w:r>
            <w:r w:rsidR="008B2DA8">
              <w:t xml:space="preserve">for various projects from </w:t>
            </w:r>
            <w:r>
              <w:t>Telecom</w:t>
            </w:r>
            <w:r w:rsidR="008B2DA8">
              <w:t>, Commerc</w:t>
            </w:r>
            <w:r>
              <w:t>ial</w:t>
            </w:r>
            <w:r w:rsidR="008B2DA8">
              <w:t xml:space="preserve"> </w:t>
            </w:r>
            <w:r>
              <w:t xml:space="preserve">Banking </w:t>
            </w:r>
            <w:r w:rsidR="008B2DA8">
              <w:t xml:space="preserve">industry and </w:t>
            </w:r>
            <w:r>
              <w:t>Energy Utility industry</w:t>
            </w:r>
          </w:p>
          <w:p w14:paraId="2BBAB7BD" w14:textId="240BD2BB" w:rsidR="008B2DA8" w:rsidRDefault="008B2DA8" w:rsidP="008B2DA8">
            <w:pPr>
              <w:jc w:val="both"/>
            </w:pPr>
          </w:p>
          <w:p w14:paraId="35279F09" w14:textId="0B49B696" w:rsidR="008B2DA8" w:rsidRDefault="004031B4" w:rsidP="008B2DA8">
            <w:pPr>
              <w:pStyle w:val="Heading4"/>
              <w:jc w:val="both"/>
              <w:rPr>
                <w:b w:val="0"/>
                <w:i/>
                <w:iCs/>
              </w:rPr>
            </w:pPr>
            <w:r>
              <w:rPr>
                <w:color w:val="0070C0"/>
              </w:rPr>
              <w:t>T-Systems</w:t>
            </w:r>
            <w:r w:rsidR="00267E2E">
              <w:rPr>
                <w:color w:val="0070C0"/>
              </w:rPr>
              <w:t>,</w:t>
            </w:r>
            <w:r w:rsidR="008B2DA8">
              <w:rPr>
                <w:color w:val="0070C0"/>
              </w:rPr>
              <w:t xml:space="preserve"> Pune</w:t>
            </w:r>
            <w:r w:rsidR="008B2DA8" w:rsidRPr="002706BF">
              <w:rPr>
                <w:color w:val="0070C0"/>
              </w:rPr>
              <w:t xml:space="preserve"> </w:t>
            </w:r>
            <w:r w:rsidR="008B2DA8" w:rsidRPr="008B2DA8">
              <w:rPr>
                <w:b w:val="0"/>
                <w:i/>
                <w:iCs/>
              </w:rPr>
              <w:t>20</w:t>
            </w:r>
            <w:r>
              <w:rPr>
                <w:b w:val="0"/>
                <w:i/>
                <w:iCs/>
              </w:rPr>
              <w:t>0</w:t>
            </w:r>
            <w:r w:rsidR="008B2DA8" w:rsidRPr="008B2DA8">
              <w:rPr>
                <w:b w:val="0"/>
                <w:i/>
                <w:iCs/>
              </w:rPr>
              <w:t>7 – 20</w:t>
            </w:r>
            <w:r>
              <w:rPr>
                <w:b w:val="0"/>
                <w:i/>
                <w:iCs/>
              </w:rPr>
              <w:t>08</w:t>
            </w:r>
          </w:p>
          <w:p w14:paraId="5E2BCAC6" w14:textId="0607A1A6" w:rsidR="00AC6877" w:rsidRPr="00AC6877" w:rsidRDefault="00AC6877" w:rsidP="00AC6877">
            <w:r>
              <w:t xml:space="preserve">Worked as QA for </w:t>
            </w:r>
            <w:r w:rsidRPr="00A0338C">
              <w:t>Deutsche</w:t>
            </w:r>
            <w:r>
              <w:t xml:space="preserve"> </w:t>
            </w:r>
            <w:r w:rsidRPr="00A0338C">
              <w:t>telekom</w:t>
            </w:r>
            <w:r>
              <w:t xml:space="preserve"> – Mobile and Web App </w:t>
            </w:r>
          </w:p>
          <w:p w14:paraId="4C0CD9C9" w14:textId="31A80DF2" w:rsidR="008B2DA8" w:rsidRDefault="008B2DA8" w:rsidP="008B2DA8">
            <w:pPr>
              <w:jc w:val="both"/>
            </w:pPr>
            <w:r>
              <w:t xml:space="preserve">Worked as </w:t>
            </w:r>
            <w:r w:rsidR="00A0338C">
              <w:t>Onsite Coordinator</w:t>
            </w:r>
            <w:r>
              <w:t xml:space="preserve"> for </w:t>
            </w:r>
            <w:r w:rsidR="00A0338C" w:rsidRPr="00A0338C">
              <w:t xml:space="preserve">Deutsche </w:t>
            </w:r>
            <w:r w:rsidR="007D1257" w:rsidRPr="00A0338C">
              <w:t>telecom</w:t>
            </w:r>
            <w:r w:rsidR="0072448F" w:rsidRPr="00A0338C">
              <w:t>.</w:t>
            </w:r>
          </w:p>
          <w:p w14:paraId="3D197D80" w14:textId="77777777" w:rsidR="008B2DA8" w:rsidRPr="004D3011" w:rsidRDefault="008B2DA8" w:rsidP="008B2DA8">
            <w:pPr>
              <w:jc w:val="both"/>
            </w:pPr>
          </w:p>
          <w:p w14:paraId="266CDD50" w14:textId="26FF699C" w:rsidR="00183ECB" w:rsidRDefault="008432E4" w:rsidP="00183ECB">
            <w:pPr>
              <w:pStyle w:val="Heading2"/>
            </w:pPr>
            <w:sdt>
              <w:sdtPr>
                <w:id w:val="1049110328"/>
                <w:placeholder>
                  <w:docPart w:val="AF15F41FB4404F438CDA92468658303F"/>
                </w:placeholder>
                <w:temporary/>
                <w:showingPlcHdr/>
                <w15:appearance w15:val="hidden"/>
              </w:sdtPr>
              <w:sdtEndPr/>
              <w:sdtContent>
                <w:r w:rsidR="00183ECB" w:rsidRPr="00036450">
                  <w:t>EDUCATION</w:t>
                </w:r>
              </w:sdtContent>
            </w:sdt>
            <w:r w:rsidR="00183ECB">
              <w:t xml:space="preserve"> </w:t>
            </w:r>
          </w:p>
          <w:p w14:paraId="2884947A" w14:textId="5464588A" w:rsidR="00183ECB" w:rsidRPr="00036450" w:rsidRDefault="00E33E31" w:rsidP="00183ECB">
            <w:pPr>
              <w:pStyle w:val="Heading4"/>
            </w:pPr>
            <w:r>
              <w:t>Govt. Polytechnic</w:t>
            </w:r>
            <w:r w:rsidR="00183ECB">
              <w:t xml:space="preserve"> College, </w:t>
            </w:r>
            <w:r>
              <w:t>Brahmapuri</w:t>
            </w:r>
            <w:r w:rsidR="00183ECB">
              <w:t>.</w:t>
            </w:r>
          </w:p>
          <w:p w14:paraId="0140C844" w14:textId="4DE8093C" w:rsidR="00183ECB" w:rsidRPr="00B359E4" w:rsidRDefault="00E33E31" w:rsidP="00183ECB">
            <w:pPr>
              <w:pStyle w:val="Date"/>
            </w:pPr>
            <w:r>
              <w:t>Computer Technology (2002</w:t>
            </w:r>
            <w:r w:rsidR="00183ECB">
              <w:t>)</w:t>
            </w:r>
          </w:p>
          <w:p w14:paraId="618D7DB1" w14:textId="77777777" w:rsidR="00183ECB" w:rsidRDefault="00183ECB" w:rsidP="00183ECB">
            <w:pPr>
              <w:pStyle w:val="Heading4"/>
            </w:pPr>
          </w:p>
          <w:p w14:paraId="39731CD5" w14:textId="5EDE4163" w:rsidR="00183ECB" w:rsidRPr="00B359E4" w:rsidRDefault="00183ECB" w:rsidP="00183ECB">
            <w:pPr>
              <w:pStyle w:val="Heading4"/>
            </w:pPr>
            <w:r>
              <w:t xml:space="preserve">College of Engineering &amp; Technology, </w:t>
            </w:r>
            <w:r w:rsidR="00E33E31">
              <w:t>Nanded</w:t>
            </w:r>
            <w:r>
              <w:t>.</w:t>
            </w:r>
          </w:p>
          <w:p w14:paraId="1025D7E5" w14:textId="0931B231" w:rsidR="00183ECB" w:rsidRDefault="00183ECB" w:rsidP="00183ECB">
            <w:pPr>
              <w:pStyle w:val="Date"/>
            </w:pPr>
            <w:r>
              <w:t>B.E. Computer Science &amp; Engineering (200</w:t>
            </w:r>
            <w:r w:rsidR="00E33E31">
              <w:t>2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200</w:t>
            </w:r>
            <w:r w:rsidR="00E33E31">
              <w:t>6</w:t>
            </w:r>
            <w:r>
              <w:t xml:space="preserve">) </w:t>
            </w:r>
          </w:p>
          <w:p w14:paraId="16D82EBB" w14:textId="77777777" w:rsidR="00183ECB" w:rsidRDefault="00183ECB" w:rsidP="00183ECB">
            <w:pPr>
              <w:pStyle w:val="Heading4"/>
            </w:pPr>
          </w:p>
          <w:p w14:paraId="655FC747" w14:textId="77777777" w:rsidR="00183ECB" w:rsidRDefault="00183ECB" w:rsidP="00036450"/>
          <w:p w14:paraId="61A300FD" w14:textId="014D64EF" w:rsidR="00036450" w:rsidRDefault="00997406" w:rsidP="003B2216">
            <w:pPr>
              <w:pStyle w:val="Heading3"/>
              <w:pBdr>
                <w:bottom w:val="single" w:sz="8" w:space="1" w:color="94B6D2" w:themeColor="accent1"/>
              </w:pBdr>
            </w:pPr>
            <w:r>
              <w:t xml:space="preserve"> </w:t>
            </w:r>
            <w:r w:rsidR="003B2216" w:rsidRPr="002706BF">
              <w:rPr>
                <w:color w:val="auto"/>
              </w:rPr>
              <w:t>CERTIFICATIONS</w:t>
            </w:r>
          </w:p>
          <w:p w14:paraId="186155AB" w14:textId="2A8C245E" w:rsidR="003B2216" w:rsidRDefault="003B2216" w:rsidP="003B2216">
            <w:r>
              <w:t xml:space="preserve">• Professional Scrum Master – </w:t>
            </w:r>
            <w:r w:rsidR="00BA6764">
              <w:t xml:space="preserve">PSM </w:t>
            </w:r>
            <w:r>
              <w:t>I (scrum.org)</w:t>
            </w:r>
          </w:p>
          <w:p w14:paraId="29EBD695" w14:textId="2098FB0F" w:rsidR="00C049BD" w:rsidRDefault="00C049BD" w:rsidP="00C049BD">
            <w:r>
              <w:t xml:space="preserve">• Certified Scrum Master </w:t>
            </w:r>
            <w:r w:rsidR="00BA6764">
              <w:t xml:space="preserve">– CSM </w:t>
            </w:r>
            <w:r>
              <w:t>(scrumalliance.org)</w:t>
            </w:r>
          </w:p>
          <w:p w14:paraId="1DB81C74" w14:textId="62010DAD" w:rsidR="005F6B08" w:rsidRDefault="003B2216" w:rsidP="003B2216">
            <w:r>
              <w:t>• ISTQB</w:t>
            </w:r>
          </w:p>
          <w:p w14:paraId="7F8D82A9" w14:textId="66FBE969" w:rsidR="005F6B08" w:rsidRPr="00B20580" w:rsidRDefault="005F6B08" w:rsidP="003B2216"/>
        </w:tc>
      </w:tr>
    </w:tbl>
    <w:p w14:paraId="4240DD51" w14:textId="5D139C79" w:rsidR="003B2216" w:rsidRDefault="003B2216" w:rsidP="000C45FF">
      <w:pPr>
        <w:tabs>
          <w:tab w:val="left" w:pos="990"/>
        </w:tabs>
      </w:pPr>
    </w:p>
    <w:p w14:paraId="5BB9F8B4" w14:textId="77777777" w:rsidR="00C61F32" w:rsidRDefault="00C61F32" w:rsidP="0040747F">
      <w:pPr>
        <w:pStyle w:val="Heading3"/>
        <w:jc w:val="center"/>
        <w:rPr>
          <w:color w:val="002060"/>
        </w:rPr>
      </w:pPr>
    </w:p>
    <w:p w14:paraId="01D01AC1" w14:textId="03E74E78" w:rsidR="00D6308C" w:rsidRDefault="00D6308C" w:rsidP="00057F71">
      <w:pPr>
        <w:pStyle w:val="Heading3"/>
        <w:ind w:left="2160" w:firstLine="720"/>
        <w:jc w:val="center"/>
        <w:rPr>
          <w:color w:val="002060"/>
        </w:rPr>
      </w:pPr>
      <w:r w:rsidRPr="002706BF">
        <w:rPr>
          <w:color w:val="002060"/>
        </w:rPr>
        <w:t>SOME OF THE PROJECT HIGHLIGHTS</w:t>
      </w:r>
    </w:p>
    <w:p w14:paraId="5288D768" w14:textId="583477DC" w:rsidR="007647F7" w:rsidRPr="007647F7" w:rsidRDefault="007647F7" w:rsidP="007647F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4D2558" w14:textId="10B2E60E" w:rsidR="00DE2D62" w:rsidRDefault="007647F7" w:rsidP="00DE2D62"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826"/>
      </w:tblGrid>
      <w:tr w:rsidR="00957AB2" w14:paraId="475A73CD" w14:textId="77777777" w:rsidTr="007F7F52">
        <w:tc>
          <w:tcPr>
            <w:tcW w:w="3964" w:type="dxa"/>
          </w:tcPr>
          <w:p w14:paraId="1A329F13" w14:textId="77777777" w:rsidR="00957AB2" w:rsidRDefault="00957AB2" w:rsidP="007F7F52">
            <w:pPr>
              <w:tabs>
                <w:tab w:val="left" w:pos="990"/>
              </w:tabs>
              <w:rPr>
                <w:b/>
                <w:bCs/>
                <w:color w:val="002060"/>
              </w:rPr>
            </w:pPr>
          </w:p>
          <w:p w14:paraId="230D4963" w14:textId="2AC0770A" w:rsidR="00957AB2" w:rsidRDefault="00957AB2" w:rsidP="007F7F52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Role</w:t>
            </w:r>
            <w:r>
              <w:t>: Scrum Master (20</w:t>
            </w:r>
            <w:r w:rsidR="007137C0">
              <w:t>23</w:t>
            </w:r>
            <w:r>
              <w:t>/0</w:t>
            </w:r>
            <w:r w:rsidR="007137C0">
              <w:t>5</w:t>
            </w:r>
            <w:r>
              <w:t xml:space="preserve">  to </w:t>
            </w:r>
            <w:r w:rsidR="007137C0">
              <w:t>Till Date</w:t>
            </w:r>
            <w:r>
              <w:t>)</w:t>
            </w:r>
          </w:p>
          <w:p w14:paraId="4FC51841" w14:textId="59890FA8" w:rsidR="00957AB2" w:rsidRDefault="00957AB2" w:rsidP="007F7F52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Tools</w:t>
            </w:r>
            <w:r>
              <w:t xml:space="preserve">: </w:t>
            </w:r>
            <w:r w:rsidR="007137C0">
              <w:t>Jira</w:t>
            </w:r>
          </w:p>
          <w:p w14:paraId="574065C8" w14:textId="5D590502" w:rsidR="00957AB2" w:rsidRDefault="00957AB2" w:rsidP="007F7F52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Client</w:t>
            </w:r>
            <w:r>
              <w:t xml:space="preserve">: </w:t>
            </w:r>
            <w:r w:rsidR="007137C0">
              <w:t>Availity</w:t>
            </w:r>
          </w:p>
          <w:p w14:paraId="5C8D8046" w14:textId="5DAD19CA" w:rsidR="00957AB2" w:rsidRDefault="00957AB2" w:rsidP="007F7F52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Company</w:t>
            </w:r>
            <w:r>
              <w:t xml:space="preserve">: </w:t>
            </w:r>
            <w:r w:rsidR="007137C0">
              <w:t>New Vision</w:t>
            </w:r>
            <w:r>
              <w:t>, Pune</w:t>
            </w:r>
          </w:p>
          <w:p w14:paraId="3B7ED65F" w14:textId="77777777" w:rsidR="00957AB2" w:rsidRDefault="00957AB2" w:rsidP="007F7F52">
            <w:pPr>
              <w:tabs>
                <w:tab w:val="left" w:pos="990"/>
              </w:tabs>
            </w:pPr>
          </w:p>
          <w:p w14:paraId="0BF2C54B" w14:textId="77777777" w:rsidR="00957AB2" w:rsidRDefault="00957AB2" w:rsidP="007F7F52">
            <w:pPr>
              <w:tabs>
                <w:tab w:val="left" w:pos="990"/>
              </w:tabs>
            </w:pPr>
          </w:p>
        </w:tc>
        <w:tc>
          <w:tcPr>
            <w:tcW w:w="6826" w:type="dxa"/>
          </w:tcPr>
          <w:p w14:paraId="7B878C5C" w14:textId="77777777" w:rsidR="00957AB2" w:rsidRDefault="00957AB2" w:rsidP="007F7F52">
            <w:pPr>
              <w:pStyle w:val="ListParagraph"/>
              <w:tabs>
                <w:tab w:val="left" w:pos="990"/>
              </w:tabs>
              <w:ind w:left="360"/>
            </w:pPr>
          </w:p>
          <w:p w14:paraId="1A209584" w14:textId="77777777" w:rsidR="00957AB2" w:rsidRDefault="00957AB2" w:rsidP="007F7F52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>Implementing Scrum framework from scratch</w:t>
            </w:r>
          </w:p>
          <w:p w14:paraId="6F14B899" w14:textId="052B74BE" w:rsidR="00957AB2" w:rsidRDefault="00957AB2" w:rsidP="007F7F52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 xml:space="preserve">Delivered the inspection application to client by successfully playing scrum master and planning releases and </w:t>
            </w:r>
            <w:r w:rsidR="00292CB2">
              <w:t>sprints.</w:t>
            </w:r>
          </w:p>
          <w:p w14:paraId="08FAC903" w14:textId="55EB64DF" w:rsidR="00957AB2" w:rsidRDefault="00957AB2" w:rsidP="007F7F52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>Planned requirement meetings with Client stakeholders and made sure the requirements understood and captured as  User Stories in JIRA</w:t>
            </w:r>
          </w:p>
          <w:p w14:paraId="17FE1C48" w14:textId="77777777" w:rsidR="00957AB2" w:rsidRDefault="00957AB2" w:rsidP="007F7F52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>Facilitated Sprint Planning -  Breaking down User Stories, Story Pointing (Planning poker)</w:t>
            </w:r>
          </w:p>
          <w:p w14:paraId="0A8FC5BC" w14:textId="21508283" w:rsidR="00957AB2" w:rsidRDefault="00957AB2" w:rsidP="007F7F52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 xml:space="preserve">Planned and coordinated other scrum ceremonies – Daily scrum, sprint review &amp; demo, sprint </w:t>
            </w:r>
            <w:r w:rsidR="00292CB2">
              <w:t>retrospectives.</w:t>
            </w:r>
          </w:p>
          <w:p w14:paraId="48A16D07" w14:textId="542C2036" w:rsidR="00957AB2" w:rsidRDefault="00957AB2" w:rsidP="007F7F52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 xml:space="preserve">Scheduled and Moderated meetings with Business team whenever </w:t>
            </w:r>
            <w:r w:rsidR="00292CB2">
              <w:t>required.</w:t>
            </w:r>
          </w:p>
          <w:p w14:paraId="73E07411" w14:textId="50E7B79F" w:rsidR="00957AB2" w:rsidRDefault="00957AB2" w:rsidP="007F7F52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 xml:space="preserve">Resolved impediments faced by </w:t>
            </w:r>
            <w:r w:rsidR="00292CB2">
              <w:t>team.</w:t>
            </w:r>
          </w:p>
          <w:p w14:paraId="04D197CE" w14:textId="78F75B1D" w:rsidR="00957AB2" w:rsidRDefault="00957AB2" w:rsidP="007F7F52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 xml:space="preserve">Focused on  customer communication, project execution and quality </w:t>
            </w:r>
            <w:r w:rsidR="00292CB2">
              <w:t>delivery.</w:t>
            </w:r>
            <w:r>
              <w:t xml:space="preserve"> </w:t>
            </w:r>
          </w:p>
          <w:p w14:paraId="77B97567" w14:textId="7E21F2AB" w:rsidR="00957AB2" w:rsidRDefault="00957AB2" w:rsidP="007F7F52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 xml:space="preserve">Maintained key Metrics for Sprint Progress – Burndown chart, daily task closure and </w:t>
            </w:r>
            <w:r w:rsidR="00292CB2">
              <w:t>blockers.</w:t>
            </w:r>
          </w:p>
          <w:p w14:paraId="20D9D9C5" w14:textId="77777777" w:rsidR="00957AB2" w:rsidRDefault="00957AB2" w:rsidP="007F7F52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>Moderated Sprint Review meetings</w:t>
            </w:r>
          </w:p>
          <w:p w14:paraId="60841D07" w14:textId="77777777" w:rsidR="00957AB2" w:rsidRDefault="00957AB2" w:rsidP="007F7F52">
            <w:pPr>
              <w:tabs>
                <w:tab w:val="left" w:pos="990"/>
              </w:tabs>
            </w:pPr>
          </w:p>
        </w:tc>
      </w:tr>
    </w:tbl>
    <w:p w14:paraId="79B119AB" w14:textId="77777777" w:rsidR="00957AB2" w:rsidRPr="00DE2D62" w:rsidRDefault="00957AB2" w:rsidP="00DE2D62"/>
    <w:p w14:paraId="472133BB" w14:textId="77777777" w:rsidR="00562BBF" w:rsidRDefault="00562BBF" w:rsidP="000C45FF">
      <w:pPr>
        <w:tabs>
          <w:tab w:val="left" w:pos="99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826"/>
      </w:tblGrid>
      <w:tr w:rsidR="00695995" w14:paraId="0323D736" w14:textId="77777777" w:rsidTr="00BE46CC">
        <w:tc>
          <w:tcPr>
            <w:tcW w:w="3964" w:type="dxa"/>
          </w:tcPr>
          <w:p w14:paraId="1901EB72" w14:textId="1CE70173" w:rsidR="00695995" w:rsidRDefault="00695995" w:rsidP="00695995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Role</w:t>
            </w:r>
            <w:r>
              <w:t>: Scrum Master (2021/0</w:t>
            </w:r>
            <w:r w:rsidR="007C6984">
              <w:t>1</w:t>
            </w:r>
            <w:r>
              <w:t xml:space="preserve"> to </w:t>
            </w:r>
            <w:r w:rsidR="00702F55">
              <w:t>2023/04</w:t>
            </w:r>
            <w:r>
              <w:t>)</w:t>
            </w:r>
          </w:p>
          <w:p w14:paraId="79B24050" w14:textId="16620945" w:rsidR="00695995" w:rsidRDefault="00695995" w:rsidP="00695995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Tools</w:t>
            </w:r>
            <w:r>
              <w:t xml:space="preserve">: </w:t>
            </w:r>
            <w:r w:rsidR="0034283A">
              <w:t xml:space="preserve">Atlassian </w:t>
            </w:r>
            <w:r>
              <w:t>JIRA-Confluence</w:t>
            </w:r>
          </w:p>
          <w:p w14:paraId="465A3D57" w14:textId="0CD7D74B" w:rsidR="00695995" w:rsidRDefault="00695995" w:rsidP="00695995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Client</w:t>
            </w:r>
            <w:r>
              <w:t xml:space="preserve">: </w:t>
            </w:r>
            <w:r w:rsidR="00501466">
              <w:t xml:space="preserve">Freedom for </w:t>
            </w:r>
            <w:r w:rsidR="006A38FC">
              <w:t>Surveyor</w:t>
            </w:r>
            <w:r w:rsidR="007C6984">
              <w:t xml:space="preserve"> </w:t>
            </w:r>
            <w:r>
              <w:t>(</w:t>
            </w:r>
            <w:r w:rsidR="00B34978">
              <w:t>Marin</w:t>
            </w:r>
            <w:r w:rsidR="002F10DB">
              <w:t xml:space="preserve"> – Windows and Mobile Application </w:t>
            </w:r>
            <w:r>
              <w:t>)</w:t>
            </w:r>
          </w:p>
          <w:p w14:paraId="0EF00B40" w14:textId="4106944F" w:rsidR="00695995" w:rsidRDefault="00695995" w:rsidP="00695995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Company</w:t>
            </w:r>
            <w:r>
              <w:t xml:space="preserve">: </w:t>
            </w:r>
            <w:r w:rsidR="001A7CAF">
              <w:t>LTIMindtree</w:t>
            </w:r>
            <w:r w:rsidR="007C6984">
              <w:t>, Pune</w:t>
            </w:r>
          </w:p>
          <w:p w14:paraId="6D233C78" w14:textId="77777777" w:rsidR="00695995" w:rsidRDefault="00695995" w:rsidP="000C45FF">
            <w:pPr>
              <w:tabs>
                <w:tab w:val="left" w:pos="990"/>
              </w:tabs>
            </w:pPr>
          </w:p>
        </w:tc>
        <w:tc>
          <w:tcPr>
            <w:tcW w:w="6826" w:type="dxa"/>
          </w:tcPr>
          <w:p w14:paraId="657BA5DC" w14:textId="6BBC0C12" w:rsidR="00C04F2C" w:rsidRDefault="00C04F2C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 xml:space="preserve">Lead and coached the Team </w:t>
            </w:r>
            <w:r w:rsidR="00721428" w:rsidRPr="00721428">
              <w:t xml:space="preserve">on the core principles of self-organization and continuous improvement and </w:t>
            </w:r>
            <w:r>
              <w:t xml:space="preserve">its Agile adoption and promoted delivery of business </w:t>
            </w:r>
            <w:r w:rsidR="006219A3">
              <w:t>value.</w:t>
            </w:r>
          </w:p>
          <w:p w14:paraId="1F9AF483" w14:textId="758C1472" w:rsidR="005F76B0" w:rsidRDefault="005F76B0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 w:rsidRPr="005F76B0">
              <w:t xml:space="preserve">Served as a Scrum Master for multiple scrum teams, with a focus on coaching the team on agile values and principles and the ensuing </w:t>
            </w:r>
            <w:r w:rsidR="006219A3" w:rsidRPr="005F76B0">
              <w:t>practices.</w:t>
            </w:r>
          </w:p>
          <w:p w14:paraId="3342CE16" w14:textId="7C743FDC" w:rsidR="00184DD2" w:rsidRDefault="00184DD2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 w:rsidRPr="00184DD2">
              <w:t>Facilitated all Scrum ceremonies like Sprint planning, Sprint reviews, Sprint retrospectives, Daily Scrum, backlog refinement, Scrum of Scrum</w:t>
            </w:r>
          </w:p>
          <w:p w14:paraId="58EE9321" w14:textId="6BEB6425" w:rsidR="00721428" w:rsidRDefault="00721428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 w:rsidRPr="00721428">
              <w:t xml:space="preserve">Worked closely with the Engineering team to understand the product &amp; technology and contribute to product roadmap planning, scheduling, and release </w:t>
            </w:r>
            <w:r w:rsidR="006219A3" w:rsidRPr="00721428">
              <w:t>management.</w:t>
            </w:r>
          </w:p>
          <w:p w14:paraId="4ADEDCA5" w14:textId="4E75F38F" w:rsidR="000D1E3C" w:rsidRDefault="000D1E3C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>Assisted Product Owner with Definition of Readiness and Definition of Done</w:t>
            </w:r>
          </w:p>
          <w:p w14:paraId="1ABE26A2" w14:textId="4B71F625" w:rsidR="00695995" w:rsidRDefault="00695995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 xml:space="preserve">Helped team to </w:t>
            </w:r>
            <w:r w:rsidR="008432E4">
              <w:t>collaborate</w:t>
            </w:r>
            <w:r>
              <w:t xml:space="preserve"> with other integrated teams</w:t>
            </w:r>
            <w:r w:rsidR="0034283A">
              <w:t xml:space="preserve"> on same </w:t>
            </w:r>
            <w:r w:rsidR="006219A3">
              <w:t>product.</w:t>
            </w:r>
          </w:p>
          <w:p w14:paraId="0BDCC4BC" w14:textId="788C6DC0" w:rsidR="00695995" w:rsidRDefault="00695995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>Planning releases and coordinating with other teams</w:t>
            </w:r>
          </w:p>
          <w:p w14:paraId="3CB04DE6" w14:textId="6C7ECAEE" w:rsidR="00695995" w:rsidRDefault="0034283A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 xml:space="preserve">Help team with Estimations and Sprint </w:t>
            </w:r>
            <w:r w:rsidR="006219A3">
              <w:t>planning.</w:t>
            </w:r>
          </w:p>
          <w:p w14:paraId="58A37AE2" w14:textId="474C2311" w:rsidR="0034283A" w:rsidRDefault="0034283A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 xml:space="preserve">Assist product owner with backlog </w:t>
            </w:r>
            <w:r w:rsidR="006219A3">
              <w:t>refinement.</w:t>
            </w:r>
          </w:p>
          <w:p w14:paraId="5ABBBDB5" w14:textId="1858098A" w:rsidR="000D1E3C" w:rsidRDefault="008432E4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 w:rsidRPr="000D1E3C">
              <w:t>Collaborated</w:t>
            </w:r>
            <w:r w:rsidR="000D1E3C" w:rsidRPr="000D1E3C">
              <w:t xml:space="preserve"> with stakeholders to identify and mitigate </w:t>
            </w:r>
            <w:r w:rsidR="006219A3" w:rsidRPr="000D1E3C">
              <w:t>risks.</w:t>
            </w:r>
          </w:p>
          <w:p w14:paraId="56CF33EF" w14:textId="508DA4C2" w:rsidR="00C04F2C" w:rsidRDefault="00B249CC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>Developed &amp; Utilized key M</w:t>
            </w:r>
            <w:r w:rsidR="00C04F2C">
              <w:t xml:space="preserve">etrics </w:t>
            </w:r>
            <w:r w:rsidRPr="00B249CC">
              <w:t xml:space="preserve">to help improve the team </w:t>
            </w:r>
            <w:r w:rsidR="006219A3" w:rsidRPr="00B249CC">
              <w:t>effectiveness.</w:t>
            </w:r>
          </w:p>
          <w:p w14:paraId="642D1F2F" w14:textId="068DEADC" w:rsidR="000D1E3C" w:rsidRDefault="000D1E3C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 w:rsidRPr="000D1E3C">
              <w:t>Facilitate</w:t>
            </w:r>
            <w:r>
              <w:t>d</w:t>
            </w:r>
            <w:r w:rsidRPr="000D1E3C">
              <w:t xml:space="preserve"> cross-team coordination, reaching out to the larger organization for dependency management and </w:t>
            </w:r>
            <w:r w:rsidR="007E1958">
              <w:t xml:space="preserve">proactively removing </w:t>
            </w:r>
            <w:r w:rsidR="006219A3">
              <w:t>impediments.</w:t>
            </w:r>
          </w:p>
          <w:p w14:paraId="6DF31BCA" w14:textId="524C0F5D" w:rsidR="00C04F2C" w:rsidRDefault="00C04F2C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>Tracked Defects and planned fixture based on Severity and Priority</w:t>
            </w:r>
          </w:p>
          <w:p w14:paraId="6AB4E814" w14:textId="76E0D222" w:rsidR="000D1E3C" w:rsidRDefault="000D1E3C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 w:rsidRPr="000D1E3C">
              <w:t>Coach</w:t>
            </w:r>
            <w:r w:rsidR="00721428">
              <w:t>ed</w:t>
            </w:r>
            <w:r w:rsidRPr="000D1E3C">
              <w:t xml:space="preserve"> development teams on the core principles of self-organization and continuous improvement</w:t>
            </w:r>
          </w:p>
          <w:p w14:paraId="7C2EDE66" w14:textId="53B369CC" w:rsidR="00721428" w:rsidRDefault="00721428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 w:rsidRPr="00721428">
              <w:t>Plan</w:t>
            </w:r>
            <w:r>
              <w:t>ned</w:t>
            </w:r>
            <w:r w:rsidRPr="00721428">
              <w:t xml:space="preserve"> and track</w:t>
            </w:r>
            <w:r>
              <w:t>ed</w:t>
            </w:r>
            <w:r w:rsidRPr="00721428">
              <w:t xml:space="preserve"> the vulnerability backlog for Scrum teams based on the </w:t>
            </w:r>
            <w:r w:rsidR="006219A3" w:rsidRPr="00721428">
              <w:t>SLA.</w:t>
            </w:r>
          </w:p>
          <w:p w14:paraId="5B30EC0C" w14:textId="48669764" w:rsidR="00D67CDE" w:rsidRDefault="00D764A5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>Strong experience o</w:t>
            </w:r>
            <w:r w:rsidR="00D67CDE" w:rsidRPr="00D67CDE">
              <w:t>f servant leadership, facilitation, situational awareness, conflict resolution, continual improvement, empowerment, accountability and increasing transparency</w:t>
            </w:r>
          </w:p>
          <w:p w14:paraId="22CAB12B" w14:textId="2A8093A1" w:rsidR="00D764A5" w:rsidRDefault="00D764A5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>Strong experience of surveyor’s product development in Marine domain</w:t>
            </w:r>
          </w:p>
          <w:p w14:paraId="5C8A6254" w14:textId="77777777" w:rsidR="00695995" w:rsidRDefault="000A5A18" w:rsidP="00077E9A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>Experience of working on</w:t>
            </w:r>
            <w:r w:rsidR="00077E9A" w:rsidRPr="00077E9A">
              <w:t xml:space="preserve"> </w:t>
            </w:r>
            <w:r w:rsidR="00614D80">
              <w:t xml:space="preserve">SAFe Agile, </w:t>
            </w:r>
            <w:r w:rsidR="00077E9A" w:rsidRPr="00077E9A">
              <w:t>Azure DevOps and Product CI/CD processes.</w:t>
            </w:r>
          </w:p>
          <w:p w14:paraId="57A1B5BA" w14:textId="77777777" w:rsidR="00FC6A99" w:rsidRDefault="00FC6A99" w:rsidP="00FC6A99">
            <w:pPr>
              <w:tabs>
                <w:tab w:val="left" w:pos="990"/>
              </w:tabs>
              <w:jc w:val="both"/>
            </w:pPr>
          </w:p>
          <w:p w14:paraId="3F88A4BB" w14:textId="77777777" w:rsidR="00FC6A99" w:rsidRDefault="00FC6A99" w:rsidP="00FC6A99">
            <w:pPr>
              <w:tabs>
                <w:tab w:val="left" w:pos="990"/>
              </w:tabs>
              <w:jc w:val="both"/>
            </w:pPr>
          </w:p>
          <w:p w14:paraId="29E1BFF3" w14:textId="77777777" w:rsidR="00FC6A99" w:rsidRDefault="00FC6A99" w:rsidP="00FC6A99">
            <w:pPr>
              <w:tabs>
                <w:tab w:val="left" w:pos="990"/>
              </w:tabs>
              <w:jc w:val="both"/>
            </w:pPr>
          </w:p>
          <w:p w14:paraId="54493582" w14:textId="77777777" w:rsidR="00FC6A99" w:rsidRDefault="00FC6A99" w:rsidP="00FC6A99">
            <w:pPr>
              <w:tabs>
                <w:tab w:val="left" w:pos="990"/>
              </w:tabs>
              <w:jc w:val="both"/>
            </w:pPr>
          </w:p>
          <w:p w14:paraId="7BD3B06A" w14:textId="79E17C59" w:rsidR="00FC6A99" w:rsidRDefault="00FC6A99" w:rsidP="00FC6A99">
            <w:pPr>
              <w:tabs>
                <w:tab w:val="left" w:pos="990"/>
              </w:tabs>
              <w:jc w:val="both"/>
            </w:pPr>
          </w:p>
        </w:tc>
      </w:tr>
      <w:tr w:rsidR="00077E9A" w14:paraId="754B3094" w14:textId="77777777" w:rsidTr="00BE46CC">
        <w:tc>
          <w:tcPr>
            <w:tcW w:w="3964" w:type="dxa"/>
          </w:tcPr>
          <w:p w14:paraId="4E6E6B8E" w14:textId="77777777" w:rsidR="00077E9A" w:rsidRPr="00D6308C" w:rsidRDefault="00077E9A" w:rsidP="00695995">
            <w:pPr>
              <w:tabs>
                <w:tab w:val="left" w:pos="990"/>
              </w:tabs>
              <w:rPr>
                <w:b/>
                <w:bCs/>
                <w:color w:val="002060"/>
              </w:rPr>
            </w:pPr>
          </w:p>
        </w:tc>
        <w:tc>
          <w:tcPr>
            <w:tcW w:w="6826" w:type="dxa"/>
          </w:tcPr>
          <w:p w14:paraId="7D20FB07" w14:textId="77777777" w:rsidR="00077E9A" w:rsidRDefault="00077E9A" w:rsidP="00077E9A">
            <w:pPr>
              <w:pStyle w:val="ListParagraph"/>
              <w:tabs>
                <w:tab w:val="left" w:pos="990"/>
              </w:tabs>
              <w:ind w:left="360"/>
              <w:jc w:val="both"/>
            </w:pPr>
          </w:p>
        </w:tc>
      </w:tr>
      <w:tr w:rsidR="00562BBF" w14:paraId="4F329B1C" w14:textId="77777777" w:rsidTr="00BE46CC">
        <w:tc>
          <w:tcPr>
            <w:tcW w:w="3964" w:type="dxa"/>
          </w:tcPr>
          <w:p w14:paraId="22F723D3" w14:textId="77777777" w:rsidR="00562BBF" w:rsidRDefault="00562BBF" w:rsidP="000C45FF">
            <w:pPr>
              <w:tabs>
                <w:tab w:val="left" w:pos="990"/>
              </w:tabs>
            </w:pPr>
          </w:p>
          <w:p w14:paraId="4242AA90" w14:textId="5ACA1241" w:rsidR="00562BBF" w:rsidRDefault="00562BBF" w:rsidP="00562BBF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Role</w:t>
            </w:r>
            <w:r>
              <w:t>: Scrum Master (2020</w:t>
            </w:r>
            <w:r w:rsidR="002706BF">
              <w:t>/</w:t>
            </w:r>
            <w:r w:rsidR="00E345B6">
              <w:t>04 to</w:t>
            </w:r>
            <w:r>
              <w:t xml:space="preserve"> </w:t>
            </w:r>
            <w:r w:rsidR="00695995">
              <w:t>2021/0</w:t>
            </w:r>
            <w:r w:rsidR="007C6984">
              <w:t>2</w:t>
            </w:r>
            <w:r>
              <w:t>)</w:t>
            </w:r>
          </w:p>
          <w:p w14:paraId="12962F55" w14:textId="77777777" w:rsidR="00562BBF" w:rsidRDefault="00562BBF" w:rsidP="00562BBF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Tools</w:t>
            </w:r>
            <w:r>
              <w:t>: Atlassian JIRA-Confluence</w:t>
            </w:r>
          </w:p>
          <w:p w14:paraId="26A27B44" w14:textId="12574B73" w:rsidR="00562BBF" w:rsidRDefault="00562BBF" w:rsidP="00562BBF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Client</w:t>
            </w:r>
            <w:r>
              <w:t xml:space="preserve">: </w:t>
            </w:r>
            <w:r w:rsidR="007C6984">
              <w:t>Travelers</w:t>
            </w:r>
            <w:r>
              <w:t xml:space="preserve"> (</w:t>
            </w:r>
            <w:r w:rsidR="007C6984">
              <w:t>Insurance</w:t>
            </w:r>
            <w:r>
              <w:t>)</w:t>
            </w:r>
          </w:p>
          <w:p w14:paraId="5B3E8575" w14:textId="4E0D68BC" w:rsidR="00562BBF" w:rsidRDefault="00562BBF" w:rsidP="00562BBF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Company</w:t>
            </w:r>
            <w:r>
              <w:t xml:space="preserve">: </w:t>
            </w:r>
            <w:r w:rsidR="007C6984">
              <w:t>LTI</w:t>
            </w:r>
            <w:r>
              <w:t>, Pune</w:t>
            </w:r>
          </w:p>
          <w:p w14:paraId="438EA84E" w14:textId="648847FC" w:rsidR="00562BBF" w:rsidRDefault="00562BBF" w:rsidP="00562BBF">
            <w:pPr>
              <w:tabs>
                <w:tab w:val="left" w:pos="990"/>
              </w:tabs>
            </w:pPr>
          </w:p>
        </w:tc>
        <w:tc>
          <w:tcPr>
            <w:tcW w:w="6826" w:type="dxa"/>
          </w:tcPr>
          <w:p w14:paraId="2FB41E80" w14:textId="77777777" w:rsidR="00562BBF" w:rsidRDefault="00562BBF" w:rsidP="009A733D">
            <w:pPr>
              <w:tabs>
                <w:tab w:val="left" w:pos="990"/>
              </w:tabs>
              <w:jc w:val="both"/>
            </w:pPr>
          </w:p>
          <w:p w14:paraId="5067EA2E" w14:textId="7A1A26C1" w:rsidR="00C04F2C" w:rsidRDefault="00C04F2C" w:rsidP="00C04F2C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 xml:space="preserve">Served team as Servant </w:t>
            </w:r>
            <w:r w:rsidR="006219A3">
              <w:t>leader.</w:t>
            </w:r>
          </w:p>
          <w:p w14:paraId="32399F67" w14:textId="4ED0F93A" w:rsidR="00562BBF" w:rsidRDefault="004174AD" w:rsidP="00C04F2C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>Successfully lead</w:t>
            </w:r>
            <w:r w:rsidR="00D6308C">
              <w:t xml:space="preserve"> </w:t>
            </w:r>
            <w:r w:rsidR="008530FC">
              <w:t>two</w:t>
            </w:r>
            <w:r w:rsidR="00562BBF">
              <w:t xml:space="preserve"> virtual scrum teams </w:t>
            </w:r>
            <w:r w:rsidR="00D6308C">
              <w:t xml:space="preserve">by implementing all the scrum process and </w:t>
            </w:r>
            <w:r>
              <w:t>managing the</w:t>
            </w:r>
            <w:r w:rsidR="002706BF">
              <w:t xml:space="preserve"> </w:t>
            </w:r>
            <w:r w:rsidR="00D6308C">
              <w:t>deliveries on time and with high quality</w:t>
            </w:r>
          </w:p>
          <w:p w14:paraId="7819E305" w14:textId="44B14930" w:rsidR="002706BF" w:rsidRDefault="002706BF" w:rsidP="00C04F2C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 xml:space="preserve">Planning releases and </w:t>
            </w:r>
            <w:r w:rsidR="00FB4316">
              <w:t xml:space="preserve">production </w:t>
            </w:r>
            <w:r>
              <w:t>support activities</w:t>
            </w:r>
          </w:p>
          <w:p w14:paraId="3E30BB8D" w14:textId="51C74DCF" w:rsidR="00562BBF" w:rsidRDefault="00562BBF" w:rsidP="00C04F2C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>Facilitat</w:t>
            </w:r>
            <w:r w:rsidR="00D6308C">
              <w:t>ing</w:t>
            </w:r>
            <w:r>
              <w:t xml:space="preserve"> all </w:t>
            </w:r>
            <w:r w:rsidR="00D6308C">
              <w:t xml:space="preserve">the </w:t>
            </w:r>
            <w:r>
              <w:t>scrum ceremonies including Stand ups, Sprint planning, Sprint reviews and retrospectives for both the teams</w:t>
            </w:r>
          </w:p>
          <w:p w14:paraId="6E97E21E" w14:textId="7515EF67" w:rsidR="00562BBF" w:rsidRDefault="00562BBF" w:rsidP="00C04F2C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 xml:space="preserve">Ensuring </w:t>
            </w:r>
            <w:r w:rsidR="00183ECB">
              <w:t>story</w:t>
            </w:r>
            <w:r>
              <w:t xml:space="preserve"> readiness ahead of sprint planning</w:t>
            </w:r>
          </w:p>
          <w:p w14:paraId="53CA8731" w14:textId="29BEE4D2" w:rsidR="00562BBF" w:rsidRDefault="00562BBF" w:rsidP="00C04F2C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>Assisting PO team with refining and maintaining backlog</w:t>
            </w:r>
          </w:p>
          <w:p w14:paraId="1BB14B07" w14:textId="798E8CA7" w:rsidR="00562BBF" w:rsidRDefault="00562BBF" w:rsidP="00C04F2C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 xml:space="preserve">Planning Story Telling sessions with PO team and making sure Development team understands requirements and commit as per the team </w:t>
            </w:r>
            <w:r w:rsidR="006219A3">
              <w:t>capacity.</w:t>
            </w:r>
          </w:p>
          <w:p w14:paraId="7B98186B" w14:textId="5D3A6A99" w:rsidR="00562BBF" w:rsidRDefault="00562BBF" w:rsidP="00C04F2C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 xml:space="preserve">Owning and maintaining the virtual scrum boards – Scrum </w:t>
            </w:r>
            <w:r w:rsidR="00FB4316">
              <w:t xml:space="preserve">(New sprint work) </w:t>
            </w:r>
            <w:r>
              <w:t xml:space="preserve">and Kanban </w:t>
            </w:r>
            <w:r w:rsidR="00FB4316">
              <w:t xml:space="preserve"> (Production Support)</w:t>
            </w:r>
          </w:p>
          <w:p w14:paraId="7C6BB1CE" w14:textId="3443522D" w:rsidR="00562BBF" w:rsidRDefault="00562BBF" w:rsidP="00C04F2C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 xml:space="preserve">Identifying and utilizing team's capacity to the best and improving team velocity </w:t>
            </w:r>
          </w:p>
          <w:p w14:paraId="44445BD1" w14:textId="080B826F" w:rsidR="00FB4316" w:rsidRDefault="00FB4316" w:rsidP="00C04F2C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 xml:space="preserve">Proactively seeking and resolving team impediments and ensuring team remains focused on sprint </w:t>
            </w:r>
            <w:r w:rsidR="006219A3">
              <w:t>goal.</w:t>
            </w:r>
          </w:p>
          <w:p w14:paraId="4A91334E" w14:textId="4DAE4772" w:rsidR="00562BBF" w:rsidRDefault="00562BBF" w:rsidP="00C04F2C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>Making collective decisions and resolving team conflicts</w:t>
            </w:r>
          </w:p>
          <w:p w14:paraId="3F6A20C3" w14:textId="51EC5849" w:rsidR="00562BBF" w:rsidRDefault="00562BBF" w:rsidP="00C04F2C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 xml:space="preserve">Help mentor / Coach other Scrum masters and their team with Scrum </w:t>
            </w:r>
            <w:r w:rsidR="006219A3">
              <w:t>processes.</w:t>
            </w:r>
          </w:p>
          <w:p w14:paraId="3819C82E" w14:textId="77777777" w:rsidR="00562BBF" w:rsidRDefault="00562BBF" w:rsidP="00C04F2C">
            <w:pPr>
              <w:pStyle w:val="ListParagraph"/>
              <w:numPr>
                <w:ilvl w:val="0"/>
                <w:numId w:val="12"/>
              </w:numPr>
              <w:tabs>
                <w:tab w:val="left" w:pos="990"/>
              </w:tabs>
              <w:jc w:val="both"/>
            </w:pPr>
            <w:r>
              <w:t>Creating processes for Ongoing development and Support activities</w:t>
            </w:r>
          </w:p>
          <w:p w14:paraId="52DBA415" w14:textId="77777777" w:rsidR="00562BBF" w:rsidRDefault="00562BBF" w:rsidP="009A733D">
            <w:pPr>
              <w:tabs>
                <w:tab w:val="left" w:pos="990"/>
              </w:tabs>
              <w:jc w:val="both"/>
            </w:pPr>
          </w:p>
        </w:tc>
      </w:tr>
      <w:tr w:rsidR="00D6308C" w14:paraId="64EDC29D" w14:textId="77777777" w:rsidTr="00BE46CC">
        <w:tc>
          <w:tcPr>
            <w:tcW w:w="3964" w:type="dxa"/>
          </w:tcPr>
          <w:p w14:paraId="7C2114DE" w14:textId="77777777" w:rsidR="00D6308C" w:rsidRDefault="00D6308C" w:rsidP="00D6308C">
            <w:pPr>
              <w:tabs>
                <w:tab w:val="left" w:pos="990"/>
              </w:tabs>
              <w:rPr>
                <w:b/>
                <w:bCs/>
                <w:color w:val="002060"/>
              </w:rPr>
            </w:pPr>
          </w:p>
          <w:p w14:paraId="37F39B20" w14:textId="3F8E318F" w:rsidR="00D6308C" w:rsidRDefault="00D6308C" w:rsidP="00D6308C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Role</w:t>
            </w:r>
            <w:r>
              <w:t>: Scrum Master (2019</w:t>
            </w:r>
            <w:r w:rsidR="002706BF">
              <w:t>/</w:t>
            </w:r>
            <w:r>
              <w:t>08  to 2020</w:t>
            </w:r>
            <w:r w:rsidR="002706BF">
              <w:t>/</w:t>
            </w:r>
            <w:r>
              <w:t>04)</w:t>
            </w:r>
          </w:p>
          <w:p w14:paraId="1792DB5E" w14:textId="3D2DC711" w:rsidR="00D6308C" w:rsidRDefault="00D6308C" w:rsidP="00D6308C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Tools</w:t>
            </w:r>
            <w:r>
              <w:t xml:space="preserve">: </w:t>
            </w:r>
            <w:r w:rsidR="007C6984">
              <w:t>RALLY</w:t>
            </w:r>
          </w:p>
          <w:p w14:paraId="77F65639" w14:textId="117C20A1" w:rsidR="00D6308C" w:rsidRDefault="00D6308C" w:rsidP="00D6308C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Client</w:t>
            </w:r>
            <w:r>
              <w:t xml:space="preserve">: </w:t>
            </w:r>
            <w:r w:rsidR="002F10DB">
              <w:t>Liberty Life</w:t>
            </w:r>
            <w:r>
              <w:t xml:space="preserve"> (Mobile Application)</w:t>
            </w:r>
          </w:p>
          <w:p w14:paraId="7B574267" w14:textId="4FB96CB2" w:rsidR="00D6308C" w:rsidRDefault="00D6308C" w:rsidP="000C45FF">
            <w:pPr>
              <w:tabs>
                <w:tab w:val="left" w:pos="990"/>
              </w:tabs>
            </w:pPr>
            <w:r w:rsidRPr="00D6308C">
              <w:rPr>
                <w:b/>
                <w:bCs/>
                <w:color w:val="002060"/>
              </w:rPr>
              <w:t>Company</w:t>
            </w:r>
            <w:r>
              <w:t xml:space="preserve">: </w:t>
            </w:r>
            <w:r w:rsidR="002F10DB">
              <w:t>LTI</w:t>
            </w:r>
            <w:r>
              <w:t>, Pune</w:t>
            </w:r>
          </w:p>
          <w:p w14:paraId="2A89949E" w14:textId="77777777" w:rsidR="00D6308C" w:rsidRDefault="00D6308C" w:rsidP="000C45FF">
            <w:pPr>
              <w:tabs>
                <w:tab w:val="left" w:pos="990"/>
              </w:tabs>
            </w:pPr>
          </w:p>
          <w:p w14:paraId="3F16B684" w14:textId="5D9B5144" w:rsidR="00D6308C" w:rsidRDefault="00D6308C" w:rsidP="000C45FF">
            <w:pPr>
              <w:tabs>
                <w:tab w:val="left" w:pos="990"/>
              </w:tabs>
            </w:pPr>
          </w:p>
        </w:tc>
        <w:tc>
          <w:tcPr>
            <w:tcW w:w="6826" w:type="dxa"/>
          </w:tcPr>
          <w:p w14:paraId="266689CE" w14:textId="77777777" w:rsidR="00D6308C" w:rsidRDefault="00D6308C" w:rsidP="00D6308C">
            <w:pPr>
              <w:pStyle w:val="ListParagraph"/>
              <w:tabs>
                <w:tab w:val="left" w:pos="990"/>
              </w:tabs>
              <w:ind w:left="360"/>
            </w:pPr>
          </w:p>
          <w:p w14:paraId="219353F0" w14:textId="2C07E200" w:rsidR="00FD639A" w:rsidRDefault="00FD639A" w:rsidP="009A733D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>Implementing Scrum framework from scratch</w:t>
            </w:r>
          </w:p>
          <w:p w14:paraId="0C3BF297" w14:textId="112CAA56" w:rsidR="0000293E" w:rsidRDefault="0000293E" w:rsidP="009A733D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 xml:space="preserve">Delivered the inspection application to client by successfully playing scrum master and planning releases and </w:t>
            </w:r>
            <w:r w:rsidR="006219A3">
              <w:t>sprints.</w:t>
            </w:r>
          </w:p>
          <w:p w14:paraId="73380B4D" w14:textId="07426434" w:rsidR="00D6308C" w:rsidRDefault="00D6308C" w:rsidP="009A733D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>Plann</w:t>
            </w:r>
            <w:r w:rsidR="00FB4316">
              <w:t xml:space="preserve">ed </w:t>
            </w:r>
            <w:r>
              <w:t>requirement meeting</w:t>
            </w:r>
            <w:r w:rsidR="00FB4316">
              <w:t>s</w:t>
            </w:r>
            <w:r>
              <w:t xml:space="preserve"> with Client stakeholders and ma</w:t>
            </w:r>
            <w:r w:rsidR="00FB4316">
              <w:t>de</w:t>
            </w:r>
            <w:r>
              <w:t xml:space="preserve"> sure the requirements understood and captured as  User Stories in </w:t>
            </w:r>
            <w:r w:rsidR="00FD639A">
              <w:t>JIRA</w:t>
            </w:r>
          </w:p>
          <w:p w14:paraId="48167A6A" w14:textId="56824487" w:rsidR="00D6308C" w:rsidRDefault="00D6308C" w:rsidP="009A733D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>Facilitat</w:t>
            </w:r>
            <w:r w:rsidR="00FB4316">
              <w:t>ed</w:t>
            </w:r>
            <w:r>
              <w:t xml:space="preserve"> Sprint Planning -  Breaking down User Stories, Story Pointing (Planning poker)</w:t>
            </w:r>
          </w:p>
          <w:p w14:paraId="21630EA6" w14:textId="3B468671" w:rsidR="00D6308C" w:rsidRDefault="00D6308C" w:rsidP="009A733D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>Plan</w:t>
            </w:r>
            <w:r w:rsidR="00FB4316">
              <w:t>ned</w:t>
            </w:r>
            <w:r>
              <w:t xml:space="preserve"> and coordinate</w:t>
            </w:r>
            <w:r w:rsidR="00FB4316">
              <w:t>d</w:t>
            </w:r>
            <w:r>
              <w:t xml:space="preserve"> other scrum ceremonies – Daily scrum, sprint review &amp; demo, sprint </w:t>
            </w:r>
            <w:r w:rsidR="006219A3">
              <w:t>retrospectives.</w:t>
            </w:r>
          </w:p>
          <w:p w14:paraId="6CDE4C39" w14:textId="09531130" w:rsidR="00D6308C" w:rsidRDefault="00D6308C" w:rsidP="009A733D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>Schedul</w:t>
            </w:r>
            <w:r w:rsidR="00FB4316">
              <w:t>ed</w:t>
            </w:r>
            <w:r>
              <w:t xml:space="preserve"> and Moderat</w:t>
            </w:r>
            <w:r w:rsidR="00FB4316">
              <w:t>ed</w:t>
            </w:r>
            <w:r>
              <w:t xml:space="preserve"> meetings with Business team whenever </w:t>
            </w:r>
            <w:r w:rsidR="006219A3">
              <w:t>required.</w:t>
            </w:r>
          </w:p>
          <w:p w14:paraId="271F11B5" w14:textId="713D3F08" w:rsidR="00D6308C" w:rsidRDefault="00D6308C" w:rsidP="009A733D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>Resolve</w:t>
            </w:r>
            <w:r w:rsidR="00FB4316">
              <w:t>d</w:t>
            </w:r>
            <w:r>
              <w:t xml:space="preserve"> impediments faced by </w:t>
            </w:r>
            <w:r w:rsidR="006219A3">
              <w:t>team.</w:t>
            </w:r>
          </w:p>
          <w:p w14:paraId="6DF70EEA" w14:textId="2FAAC6FC" w:rsidR="00D6308C" w:rsidRDefault="00D6308C" w:rsidP="009A733D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>Focus</w:t>
            </w:r>
            <w:r w:rsidR="00FB4316">
              <w:t>ed</w:t>
            </w:r>
            <w:r>
              <w:t xml:space="preserve"> on  customer communication, project execution and quality </w:t>
            </w:r>
            <w:r w:rsidR="006373D8">
              <w:t>delivery.</w:t>
            </w:r>
            <w:r>
              <w:t xml:space="preserve"> </w:t>
            </w:r>
          </w:p>
          <w:p w14:paraId="3A040FC2" w14:textId="5DFA9817" w:rsidR="00D6308C" w:rsidRDefault="00D6308C" w:rsidP="009A733D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>Maintain</w:t>
            </w:r>
            <w:r w:rsidR="00FB4316">
              <w:t>ed</w:t>
            </w:r>
            <w:r>
              <w:t xml:space="preserve"> key Metrics for Sprint Progress – Burndown chart, daily task closure and </w:t>
            </w:r>
            <w:r w:rsidR="006373D8">
              <w:t>blockers.</w:t>
            </w:r>
          </w:p>
          <w:p w14:paraId="0C82F34D" w14:textId="7894C04F" w:rsidR="00D6308C" w:rsidRDefault="00D6308C" w:rsidP="009A733D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jc w:val="both"/>
            </w:pPr>
            <w:r>
              <w:t>Moderat</w:t>
            </w:r>
            <w:r w:rsidR="00FB4316">
              <w:t>ed</w:t>
            </w:r>
            <w:r>
              <w:t xml:space="preserve"> Sprint </w:t>
            </w:r>
            <w:r w:rsidR="0000293E">
              <w:t>Review meetings</w:t>
            </w:r>
          </w:p>
          <w:p w14:paraId="6564BE84" w14:textId="1FD27F96" w:rsidR="0000293E" w:rsidRDefault="0000293E" w:rsidP="00D6308C">
            <w:pPr>
              <w:tabs>
                <w:tab w:val="left" w:pos="990"/>
              </w:tabs>
            </w:pPr>
          </w:p>
        </w:tc>
      </w:tr>
      <w:tr w:rsidR="002706BF" w14:paraId="43EE1084" w14:textId="77777777" w:rsidTr="00BE46CC">
        <w:tc>
          <w:tcPr>
            <w:tcW w:w="3964" w:type="dxa"/>
          </w:tcPr>
          <w:p w14:paraId="28C0D0C8" w14:textId="77777777" w:rsidR="0000293E" w:rsidRDefault="0000293E" w:rsidP="000C45FF">
            <w:pPr>
              <w:tabs>
                <w:tab w:val="left" w:pos="990"/>
              </w:tabs>
            </w:pPr>
          </w:p>
          <w:p w14:paraId="5D9812C6" w14:textId="4BEEC8CF" w:rsidR="002706BF" w:rsidRDefault="002706BF" w:rsidP="002706BF">
            <w:pPr>
              <w:tabs>
                <w:tab w:val="left" w:pos="990"/>
              </w:tabs>
            </w:pPr>
            <w:r w:rsidRPr="002706BF">
              <w:rPr>
                <w:b/>
                <w:bCs/>
                <w:color w:val="002060"/>
              </w:rPr>
              <w:t>Role</w:t>
            </w:r>
            <w:r>
              <w:t xml:space="preserve">: </w:t>
            </w:r>
            <w:r w:rsidR="002F10DB">
              <w:t>Test Manager</w:t>
            </w:r>
            <w:r>
              <w:t xml:space="preserve"> (201</w:t>
            </w:r>
            <w:r w:rsidR="002F10DB">
              <w:t>4</w:t>
            </w:r>
            <w:r w:rsidR="0067673B">
              <w:t>/</w:t>
            </w:r>
            <w:r w:rsidR="006F64CC">
              <w:t>10</w:t>
            </w:r>
            <w:r>
              <w:t xml:space="preserve">  to 2019</w:t>
            </w:r>
            <w:r w:rsidR="0067673B">
              <w:t>/</w:t>
            </w:r>
            <w:r>
              <w:t>08)</w:t>
            </w:r>
          </w:p>
          <w:p w14:paraId="2E15231A" w14:textId="26A5BC96" w:rsidR="002706BF" w:rsidRDefault="002706BF" w:rsidP="002706BF">
            <w:pPr>
              <w:tabs>
                <w:tab w:val="left" w:pos="990"/>
              </w:tabs>
            </w:pPr>
            <w:r w:rsidRPr="002706BF">
              <w:rPr>
                <w:b/>
                <w:bCs/>
                <w:color w:val="002060"/>
              </w:rPr>
              <w:t>Tools</w:t>
            </w:r>
            <w:r>
              <w:t xml:space="preserve">: </w:t>
            </w:r>
            <w:r w:rsidR="002F10DB">
              <w:t>HP-ALM,</w:t>
            </w:r>
            <w:r w:rsidR="0066139A">
              <w:t xml:space="preserve"> </w:t>
            </w:r>
            <w:r w:rsidR="002F10DB">
              <w:t>Selenium</w:t>
            </w:r>
            <w:r w:rsidR="00162098">
              <w:t>, Git Hub</w:t>
            </w:r>
          </w:p>
          <w:p w14:paraId="7BF068DE" w14:textId="339AF642" w:rsidR="002706BF" w:rsidRDefault="002706BF" w:rsidP="002706BF">
            <w:pPr>
              <w:tabs>
                <w:tab w:val="left" w:pos="990"/>
              </w:tabs>
            </w:pPr>
            <w:r w:rsidRPr="002706BF">
              <w:rPr>
                <w:b/>
                <w:bCs/>
                <w:color w:val="002060"/>
              </w:rPr>
              <w:t>Client</w:t>
            </w:r>
            <w:r>
              <w:t xml:space="preserve">: </w:t>
            </w:r>
            <w:r w:rsidR="00162098">
              <w:t>ABS</w:t>
            </w:r>
            <w:r>
              <w:t xml:space="preserve"> (Mobile and </w:t>
            </w:r>
            <w:r w:rsidR="00162098">
              <w:t>Web</w:t>
            </w:r>
            <w:r>
              <w:t xml:space="preserve"> Applications)</w:t>
            </w:r>
          </w:p>
          <w:p w14:paraId="5A118D88" w14:textId="032834CA" w:rsidR="002706BF" w:rsidRDefault="002706BF" w:rsidP="002706BF">
            <w:pPr>
              <w:tabs>
                <w:tab w:val="left" w:pos="990"/>
              </w:tabs>
            </w:pPr>
            <w:r w:rsidRPr="002706BF">
              <w:rPr>
                <w:b/>
                <w:bCs/>
                <w:color w:val="002060"/>
              </w:rPr>
              <w:t>Company</w:t>
            </w:r>
            <w:r>
              <w:t xml:space="preserve">: </w:t>
            </w:r>
            <w:r w:rsidR="00162098">
              <w:t>LTI</w:t>
            </w:r>
            <w:r>
              <w:t>, Pune</w:t>
            </w:r>
          </w:p>
        </w:tc>
        <w:tc>
          <w:tcPr>
            <w:tcW w:w="6826" w:type="dxa"/>
          </w:tcPr>
          <w:p w14:paraId="10F33F56" w14:textId="77777777" w:rsidR="0000293E" w:rsidRDefault="0000293E" w:rsidP="00D6308C">
            <w:pPr>
              <w:tabs>
                <w:tab w:val="left" w:pos="990"/>
              </w:tabs>
            </w:pPr>
          </w:p>
          <w:p w14:paraId="28F575ED" w14:textId="45D12DC2" w:rsidR="00D41E38" w:rsidRDefault="000F39D8" w:rsidP="00D41E38">
            <w:pPr>
              <w:pStyle w:val="ListParagraph"/>
              <w:numPr>
                <w:ilvl w:val="0"/>
                <w:numId w:val="14"/>
              </w:numPr>
              <w:tabs>
                <w:tab w:val="left" w:pos="990"/>
              </w:tabs>
              <w:jc w:val="both"/>
            </w:pPr>
            <w:r>
              <w:t>Worked on</w:t>
            </w:r>
            <w:r w:rsidR="00D41E38">
              <w:t xml:space="preserve"> SDLC, Agile Methodology</w:t>
            </w:r>
          </w:p>
          <w:p w14:paraId="05FED886" w14:textId="47131835" w:rsidR="00DB3A19" w:rsidRDefault="00DB3A19" w:rsidP="00DB3A1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</w:pPr>
            <w:r w:rsidRPr="003000E0">
              <w:t xml:space="preserve">Prepared SOW,ALM Set up, BCP, PMP preparation, Release notes and </w:t>
            </w:r>
            <w:r w:rsidR="006373D8" w:rsidRPr="003000E0">
              <w:t>estimation</w:t>
            </w:r>
            <w:r w:rsidR="006373D8">
              <w:t>s.</w:t>
            </w:r>
            <w:r w:rsidRPr="003000E0">
              <w:t xml:space="preserve"> </w:t>
            </w:r>
          </w:p>
          <w:p w14:paraId="03EDD293" w14:textId="6EF174DC" w:rsidR="00DB3A19" w:rsidRDefault="00DB3A19" w:rsidP="00181F8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</w:pPr>
            <w:r>
              <w:t>Identifying team capacity, estimation</w:t>
            </w:r>
          </w:p>
          <w:p w14:paraId="347726C9" w14:textId="77777777" w:rsidR="00DB3A19" w:rsidRPr="003000E0" w:rsidRDefault="00DB3A19" w:rsidP="00DB3A1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</w:pPr>
            <w:r w:rsidRPr="003000E0">
              <w:t>Creat</w:t>
            </w:r>
            <w:r>
              <w:t>ing</w:t>
            </w:r>
            <w:r w:rsidRPr="003000E0">
              <w:t xml:space="preserve"> and maintain</w:t>
            </w:r>
            <w:r>
              <w:t>ing</w:t>
            </w:r>
            <w:r w:rsidRPr="003000E0">
              <w:t xml:space="preserve"> project documentation such as KCD, Estimation, Planning documents, Query Tracker</w:t>
            </w:r>
          </w:p>
          <w:p w14:paraId="5A17C0A3" w14:textId="77777777" w:rsidR="00DB3A19" w:rsidRDefault="00DB3A19" w:rsidP="00DB3A19">
            <w:pPr>
              <w:pStyle w:val="ListParagraph"/>
              <w:numPr>
                <w:ilvl w:val="0"/>
                <w:numId w:val="14"/>
              </w:numPr>
              <w:tabs>
                <w:tab w:val="left" w:pos="990"/>
              </w:tabs>
              <w:jc w:val="both"/>
            </w:pPr>
            <w:r>
              <w:t>Ordering the requirement traceability matrix with Business Analyst</w:t>
            </w:r>
          </w:p>
          <w:p w14:paraId="1CC80EE8" w14:textId="58C739B0" w:rsidR="00DB3A19" w:rsidRDefault="00DB3A19" w:rsidP="00DB3A19">
            <w:pPr>
              <w:pStyle w:val="ListParagraph"/>
              <w:numPr>
                <w:ilvl w:val="0"/>
                <w:numId w:val="14"/>
              </w:numPr>
              <w:tabs>
                <w:tab w:val="left" w:pos="990"/>
              </w:tabs>
              <w:jc w:val="both"/>
            </w:pPr>
            <w:r>
              <w:t xml:space="preserve">Task allocations and tracked tasks to </w:t>
            </w:r>
            <w:r w:rsidR="006373D8">
              <w:t>closure.</w:t>
            </w:r>
          </w:p>
          <w:p w14:paraId="23ABE205" w14:textId="77777777" w:rsidR="009A733D" w:rsidRDefault="00FD639A" w:rsidP="00D41E38">
            <w:pPr>
              <w:pStyle w:val="ListParagraph"/>
              <w:numPr>
                <w:ilvl w:val="0"/>
                <w:numId w:val="14"/>
              </w:numPr>
              <w:tabs>
                <w:tab w:val="left" w:pos="990"/>
              </w:tabs>
              <w:jc w:val="both"/>
            </w:pPr>
            <w:r>
              <w:t>Designed and developed Automation framework from scratch</w:t>
            </w:r>
          </w:p>
          <w:p w14:paraId="764A9024" w14:textId="3BD50A05" w:rsidR="00FD639A" w:rsidRDefault="003000E0" w:rsidP="00D41E38">
            <w:pPr>
              <w:pStyle w:val="ListParagraph"/>
              <w:numPr>
                <w:ilvl w:val="0"/>
                <w:numId w:val="14"/>
              </w:numPr>
              <w:tabs>
                <w:tab w:val="left" w:pos="990"/>
              </w:tabs>
              <w:jc w:val="both"/>
            </w:pPr>
            <w:r>
              <w:t>Understand end to end flow of application</w:t>
            </w:r>
            <w:r w:rsidR="00D41E38">
              <w:t xml:space="preserve"> for Web, Mobile and Windows App</w:t>
            </w:r>
          </w:p>
          <w:p w14:paraId="4CD5A1AE" w14:textId="45CEF7FF" w:rsidR="00D41E38" w:rsidRPr="00D41E38" w:rsidRDefault="00D41E38" w:rsidP="00D41E38">
            <w:pPr>
              <w:pStyle w:val="ListParagraph"/>
              <w:numPr>
                <w:ilvl w:val="0"/>
                <w:numId w:val="14"/>
              </w:numPr>
              <w:tabs>
                <w:tab w:val="left" w:pos="990"/>
              </w:tabs>
              <w:jc w:val="both"/>
            </w:pPr>
            <w:r>
              <w:rPr>
                <w:rFonts w:cs="Arial"/>
              </w:rPr>
              <w:t xml:space="preserve">Work with the team leads to resolve people problems and project </w:t>
            </w:r>
            <w:r w:rsidR="006373D8">
              <w:rPr>
                <w:rFonts w:cs="Arial"/>
              </w:rPr>
              <w:t>roadblocks.</w:t>
            </w:r>
          </w:p>
          <w:p w14:paraId="099FC6B0" w14:textId="7B63116B" w:rsidR="00DB3A19" w:rsidRDefault="00DB3A19" w:rsidP="00DB3A1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</w:pPr>
            <w:r>
              <w:t xml:space="preserve">Creating reports to reflect team </w:t>
            </w:r>
            <w:r w:rsidR="006373D8">
              <w:t>progress.</w:t>
            </w:r>
          </w:p>
          <w:p w14:paraId="6E6F6E79" w14:textId="2C75CF23" w:rsidR="00FD639A" w:rsidRDefault="008C58D3" w:rsidP="00DB3A1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r>
              <w:t>Tracking KPIs</w:t>
            </w:r>
            <w:r w:rsidR="00DB3A19">
              <w:t xml:space="preserve"> metrics</w:t>
            </w:r>
          </w:p>
        </w:tc>
      </w:tr>
      <w:tr w:rsidR="0000293E" w14:paraId="1BAF516E" w14:textId="77777777" w:rsidTr="00BE46CC">
        <w:tc>
          <w:tcPr>
            <w:tcW w:w="3964" w:type="dxa"/>
          </w:tcPr>
          <w:p w14:paraId="68699537" w14:textId="77777777" w:rsidR="0000293E" w:rsidRDefault="0000293E" w:rsidP="000C45FF">
            <w:pPr>
              <w:tabs>
                <w:tab w:val="left" w:pos="990"/>
              </w:tabs>
            </w:pPr>
          </w:p>
          <w:p w14:paraId="2D1DD6D7" w14:textId="77777777" w:rsidR="0000293E" w:rsidRDefault="0000293E" w:rsidP="000C45FF">
            <w:pPr>
              <w:tabs>
                <w:tab w:val="left" w:pos="990"/>
              </w:tabs>
            </w:pPr>
          </w:p>
          <w:p w14:paraId="6F001AC2" w14:textId="2B374670" w:rsidR="0000293E" w:rsidRDefault="0000293E" w:rsidP="0000293E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Role</w:t>
            </w:r>
            <w:r>
              <w:t xml:space="preserve">: </w:t>
            </w:r>
            <w:r w:rsidR="00B8369D">
              <w:t>Test Lead</w:t>
            </w:r>
            <w:r>
              <w:t>(201</w:t>
            </w:r>
            <w:r w:rsidR="006F64CC">
              <w:t>3</w:t>
            </w:r>
            <w:r w:rsidR="0067673B">
              <w:t>/</w:t>
            </w:r>
            <w:r w:rsidR="006F64CC">
              <w:t>01</w:t>
            </w:r>
            <w:r>
              <w:t xml:space="preserve">  to 201</w:t>
            </w:r>
            <w:r w:rsidR="006F64CC">
              <w:t>4</w:t>
            </w:r>
            <w:r w:rsidR="0067673B">
              <w:t>/</w:t>
            </w:r>
            <w:r w:rsidR="006F64CC">
              <w:t>10</w:t>
            </w:r>
            <w:r>
              <w:t>)</w:t>
            </w:r>
          </w:p>
          <w:p w14:paraId="720F7E4F" w14:textId="4548F27E" w:rsidR="0000293E" w:rsidRDefault="0000293E" w:rsidP="0000293E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Tools</w:t>
            </w:r>
            <w:r>
              <w:t xml:space="preserve">: </w:t>
            </w:r>
            <w:r w:rsidR="00B8369D">
              <w:t>HP-ALM, Selenium, GIT-HUB</w:t>
            </w:r>
          </w:p>
          <w:p w14:paraId="74A12483" w14:textId="60135F09" w:rsidR="00B8369D" w:rsidRDefault="00B8369D" w:rsidP="0000293E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Client</w:t>
            </w:r>
            <w:r>
              <w:t>: LBG (Banking)</w:t>
            </w:r>
            <w:r w:rsidR="006F64CC">
              <w:t>, UK</w:t>
            </w:r>
          </w:p>
          <w:p w14:paraId="0A3069D2" w14:textId="261FDDDC" w:rsidR="0000293E" w:rsidRDefault="0000293E" w:rsidP="000C6F33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Company</w:t>
            </w:r>
            <w:r>
              <w:t xml:space="preserve">: </w:t>
            </w:r>
            <w:r w:rsidR="000C6F33">
              <w:t>Cognizant</w:t>
            </w:r>
            <w:r>
              <w:t xml:space="preserve">, Pune </w:t>
            </w:r>
          </w:p>
        </w:tc>
        <w:tc>
          <w:tcPr>
            <w:tcW w:w="6826" w:type="dxa"/>
          </w:tcPr>
          <w:p w14:paraId="1D432CCA" w14:textId="77777777" w:rsidR="0000293E" w:rsidRDefault="0000293E" w:rsidP="00D6308C">
            <w:pPr>
              <w:tabs>
                <w:tab w:val="left" w:pos="990"/>
              </w:tabs>
            </w:pPr>
          </w:p>
          <w:p w14:paraId="4237B20C" w14:textId="77777777" w:rsidR="0000293E" w:rsidRDefault="0000293E" w:rsidP="00D6308C">
            <w:pPr>
              <w:tabs>
                <w:tab w:val="left" w:pos="990"/>
              </w:tabs>
            </w:pPr>
          </w:p>
          <w:p w14:paraId="1F6D6399" w14:textId="77777777" w:rsidR="00B8369D" w:rsidRPr="00B8369D" w:rsidRDefault="00B8369D" w:rsidP="00B8369D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jc w:val="both"/>
            </w:pPr>
            <w:r w:rsidRPr="00B8369D">
              <w:t>Involve in high level test planning and test estimation, Automation Framework Design, Test cases design and Test execution, TSR preparation and Daily summary report.</w:t>
            </w:r>
          </w:p>
          <w:p w14:paraId="26A52681" w14:textId="77777777" w:rsidR="00B8369D" w:rsidRPr="00B8369D" w:rsidRDefault="00B8369D" w:rsidP="00B8369D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jc w:val="both"/>
            </w:pPr>
            <w:r w:rsidRPr="00B8369D">
              <w:t>Design manual test cases and upload on QC ALM and update whenever necessary in agile environment.</w:t>
            </w:r>
          </w:p>
          <w:p w14:paraId="28C2FA88" w14:textId="7E96E886" w:rsidR="00B8369D" w:rsidRPr="00B8369D" w:rsidRDefault="00B8369D" w:rsidP="00B8369D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jc w:val="both"/>
            </w:pPr>
            <w:r w:rsidRPr="00B8369D">
              <w:t xml:space="preserve">Involved in Identify ideal test cases for Automation, </w:t>
            </w:r>
            <w:r w:rsidR="00DB3A19" w:rsidRPr="00B8369D">
              <w:t>Regression,</w:t>
            </w:r>
            <w:r w:rsidRPr="00B8369D">
              <w:t xml:space="preserve"> and daily shakeout.</w:t>
            </w:r>
          </w:p>
          <w:p w14:paraId="5B11FAD0" w14:textId="77777777" w:rsidR="00B8369D" w:rsidRPr="00B8369D" w:rsidRDefault="00B8369D" w:rsidP="00B8369D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jc w:val="both"/>
            </w:pPr>
            <w:r w:rsidRPr="00B8369D">
              <w:t>Involved in API, Functional, Regression Testing, ST, SIT and UI.</w:t>
            </w:r>
          </w:p>
          <w:p w14:paraId="5BCFDB5F" w14:textId="1A9F9E39" w:rsidR="00B8369D" w:rsidRPr="00B8369D" w:rsidRDefault="00B8369D" w:rsidP="00B8369D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jc w:val="both"/>
            </w:pPr>
            <w:r w:rsidRPr="00B8369D">
              <w:t xml:space="preserve">Manual and Automation test cases design and execute them in test environments using </w:t>
            </w:r>
            <w:r w:rsidR="006373D8" w:rsidRPr="00B8369D">
              <w:t>Automation.</w:t>
            </w:r>
          </w:p>
          <w:p w14:paraId="501FB53C" w14:textId="5727588E" w:rsidR="00B8369D" w:rsidRPr="00B8369D" w:rsidRDefault="00B8369D" w:rsidP="00B8369D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jc w:val="both"/>
            </w:pPr>
            <w:r w:rsidRPr="00B8369D">
              <w:t xml:space="preserve">Responsible for quality Test artifacts delivery like Automation and Manual Test cases , Test Data, Test Scenario Matrix, Defect Report, Test Summary Report </w:t>
            </w:r>
            <w:r w:rsidR="006F64CC" w:rsidRPr="00B8369D">
              <w:t>etc.</w:t>
            </w:r>
            <w:r w:rsidRPr="00B8369D">
              <w:t xml:space="preserve"> during the Agile process.</w:t>
            </w:r>
          </w:p>
          <w:p w14:paraId="7E58472C" w14:textId="6CCBE52D" w:rsidR="0000293E" w:rsidRDefault="00B8369D" w:rsidP="00DB3A19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jc w:val="both"/>
            </w:pPr>
            <w:r w:rsidRPr="00B8369D">
              <w:t>Logged Defect in ALM, Jira and used source control using GIT</w:t>
            </w:r>
          </w:p>
        </w:tc>
      </w:tr>
      <w:tr w:rsidR="00EA0941" w14:paraId="6C883050" w14:textId="77777777" w:rsidTr="00BE46CC">
        <w:tc>
          <w:tcPr>
            <w:tcW w:w="3964" w:type="dxa"/>
          </w:tcPr>
          <w:p w14:paraId="7EAA19B3" w14:textId="77777777" w:rsidR="00EA0941" w:rsidRDefault="00EA0941" w:rsidP="00EA0941">
            <w:pPr>
              <w:tabs>
                <w:tab w:val="left" w:pos="990"/>
              </w:tabs>
              <w:rPr>
                <w:b/>
                <w:bCs/>
                <w:color w:val="002060"/>
              </w:rPr>
            </w:pPr>
          </w:p>
          <w:p w14:paraId="0F132614" w14:textId="77777777" w:rsidR="00EA0941" w:rsidRDefault="00EA0941" w:rsidP="00EA0941">
            <w:pPr>
              <w:tabs>
                <w:tab w:val="left" w:pos="990"/>
              </w:tabs>
              <w:rPr>
                <w:b/>
                <w:bCs/>
                <w:color w:val="002060"/>
              </w:rPr>
            </w:pPr>
          </w:p>
          <w:p w14:paraId="3FB2627A" w14:textId="5D425E84" w:rsidR="00EA0941" w:rsidRDefault="00EA0941" w:rsidP="00EA0941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Role</w:t>
            </w:r>
            <w:r>
              <w:t xml:space="preserve">: </w:t>
            </w:r>
            <w:r w:rsidR="006F64CC">
              <w:t>Teal Lead</w:t>
            </w:r>
            <w:r>
              <w:t xml:space="preserve"> (201</w:t>
            </w:r>
            <w:r w:rsidR="006F64CC">
              <w:t>2</w:t>
            </w:r>
            <w:r>
              <w:t>/0</w:t>
            </w:r>
            <w:r w:rsidR="006F64CC">
              <w:t>7</w:t>
            </w:r>
            <w:r>
              <w:t xml:space="preserve">  to 201</w:t>
            </w:r>
            <w:r w:rsidR="006F64CC">
              <w:t>2</w:t>
            </w:r>
            <w:r>
              <w:t>/1</w:t>
            </w:r>
            <w:r w:rsidR="006F64CC">
              <w:t>2</w:t>
            </w:r>
            <w:r>
              <w:t>)</w:t>
            </w:r>
          </w:p>
          <w:p w14:paraId="3978AE13" w14:textId="5630E59D" w:rsidR="00EA0941" w:rsidRDefault="00EA0941" w:rsidP="00EA0941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Tools</w:t>
            </w:r>
            <w:r w:rsidR="00695995">
              <w:t>: HP ALM</w:t>
            </w:r>
          </w:p>
          <w:p w14:paraId="65BADAE1" w14:textId="601EA2AA" w:rsidR="00EA0941" w:rsidRDefault="00EA0941" w:rsidP="00EA0941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Client</w:t>
            </w:r>
            <w:r>
              <w:t xml:space="preserve">: </w:t>
            </w:r>
            <w:r w:rsidR="006F64CC" w:rsidRPr="006F64CC">
              <w:t>Southern California Edison</w:t>
            </w:r>
            <w:r w:rsidR="006F64CC">
              <w:t>, US</w:t>
            </w:r>
            <w:r w:rsidR="00087E60">
              <w:t>A</w:t>
            </w:r>
          </w:p>
          <w:p w14:paraId="5255807D" w14:textId="0B04D2AB" w:rsidR="00EA0941" w:rsidRDefault="00EA0941" w:rsidP="00EA0941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Company</w:t>
            </w:r>
            <w:r>
              <w:t xml:space="preserve">:  </w:t>
            </w:r>
            <w:r w:rsidR="006F64CC">
              <w:t>LTI</w:t>
            </w:r>
            <w:r>
              <w:t>, Pune</w:t>
            </w:r>
          </w:p>
        </w:tc>
        <w:tc>
          <w:tcPr>
            <w:tcW w:w="6826" w:type="dxa"/>
          </w:tcPr>
          <w:p w14:paraId="66283772" w14:textId="77777777" w:rsidR="00EA0941" w:rsidRDefault="00EA0941" w:rsidP="00D6308C">
            <w:pPr>
              <w:tabs>
                <w:tab w:val="left" w:pos="990"/>
              </w:tabs>
            </w:pPr>
          </w:p>
          <w:p w14:paraId="55C10FBB" w14:textId="77777777" w:rsidR="00EA0941" w:rsidRDefault="00EA0941" w:rsidP="00D6308C">
            <w:pPr>
              <w:tabs>
                <w:tab w:val="left" w:pos="990"/>
              </w:tabs>
            </w:pPr>
          </w:p>
          <w:p w14:paraId="74490742" w14:textId="78F33B7E" w:rsidR="000F39D8" w:rsidRDefault="000F39D8" w:rsidP="000F39D8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jc w:val="both"/>
            </w:pPr>
            <w:r>
              <w:t xml:space="preserve">Task allocations and tracked tasks to </w:t>
            </w:r>
            <w:r w:rsidR="006373D8">
              <w:t>closure.</w:t>
            </w:r>
          </w:p>
          <w:p w14:paraId="19653E25" w14:textId="11831254" w:rsidR="00695995" w:rsidRDefault="00695995" w:rsidP="000F39D8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jc w:val="both"/>
            </w:pPr>
            <w:r>
              <w:t xml:space="preserve">Assist </w:t>
            </w:r>
            <w:r w:rsidR="000F39D8">
              <w:t>Onsite Manager</w:t>
            </w:r>
            <w:r>
              <w:t xml:space="preserve"> with maintaining </w:t>
            </w:r>
            <w:r w:rsidR="006373D8">
              <w:t>backlog.</w:t>
            </w:r>
          </w:p>
          <w:p w14:paraId="3150D48D" w14:textId="5F65225E" w:rsidR="00695995" w:rsidRDefault="000F39D8" w:rsidP="000F39D8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jc w:val="both"/>
            </w:pPr>
            <w:r>
              <w:t>Weekly Status</w:t>
            </w:r>
            <w:r w:rsidR="00695995">
              <w:t xml:space="preserve"> reporting and bug tracking</w:t>
            </w:r>
          </w:p>
          <w:p w14:paraId="45E44AE3" w14:textId="6C80CD67" w:rsidR="000F39D8" w:rsidRDefault="000F39D8" w:rsidP="000F39D8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jc w:val="both"/>
            </w:pPr>
            <w:r>
              <w:t xml:space="preserve">Conducted daily scrum, project </w:t>
            </w:r>
            <w:r w:rsidR="006373D8">
              <w:t>planning.</w:t>
            </w:r>
          </w:p>
          <w:p w14:paraId="352F2416" w14:textId="1BB0E848" w:rsidR="00EA0941" w:rsidRDefault="000F39D8" w:rsidP="003F120E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jc w:val="both"/>
            </w:pPr>
            <w:r>
              <w:t xml:space="preserve">Maintaining </w:t>
            </w:r>
            <w:r w:rsidRPr="000F39D8">
              <w:t xml:space="preserve">Test artifacts delivery like Automation and Manual Test cases , Test Data, Test Scenario Matrix, Defect Report, Test Summary Report etc. during the </w:t>
            </w:r>
            <w:r>
              <w:t>testing</w:t>
            </w:r>
            <w:r w:rsidRPr="000F39D8">
              <w:t xml:space="preserve"> process</w:t>
            </w:r>
          </w:p>
        </w:tc>
      </w:tr>
      <w:tr w:rsidR="0000293E" w14:paraId="15228E66" w14:textId="77777777" w:rsidTr="00BE46CC">
        <w:tc>
          <w:tcPr>
            <w:tcW w:w="3964" w:type="dxa"/>
          </w:tcPr>
          <w:p w14:paraId="2C4033D3" w14:textId="77777777" w:rsidR="0000293E" w:rsidRDefault="0000293E" w:rsidP="000C45FF">
            <w:pPr>
              <w:tabs>
                <w:tab w:val="left" w:pos="990"/>
              </w:tabs>
            </w:pPr>
          </w:p>
          <w:p w14:paraId="438B48F0" w14:textId="77777777" w:rsidR="0000293E" w:rsidRDefault="0000293E" w:rsidP="000C45FF">
            <w:pPr>
              <w:tabs>
                <w:tab w:val="left" w:pos="990"/>
              </w:tabs>
            </w:pPr>
          </w:p>
          <w:p w14:paraId="5FC630D0" w14:textId="43CE65A7" w:rsidR="0000293E" w:rsidRDefault="0000293E" w:rsidP="0000293E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Role</w:t>
            </w:r>
            <w:r>
              <w:t xml:space="preserve">: Sr. Test Engineer </w:t>
            </w:r>
            <w:r w:rsidR="00906312">
              <w:t xml:space="preserve"> and Onsite Lead</w:t>
            </w:r>
            <w:r w:rsidR="00087E60">
              <w:t>,</w:t>
            </w:r>
            <w:r w:rsidR="00906312">
              <w:t xml:space="preserve"> </w:t>
            </w:r>
            <w:r w:rsidR="00087E60">
              <w:t>Netherland</w:t>
            </w:r>
            <w:r>
              <w:t>(20</w:t>
            </w:r>
            <w:r w:rsidR="008C4D73">
              <w:t>09</w:t>
            </w:r>
            <w:r w:rsidR="0067673B">
              <w:t>/</w:t>
            </w:r>
            <w:r>
              <w:t>0</w:t>
            </w:r>
            <w:r w:rsidR="008C4D73">
              <w:t>1</w:t>
            </w:r>
            <w:r>
              <w:t xml:space="preserve">  to 201</w:t>
            </w:r>
            <w:r w:rsidR="00906312">
              <w:t>2</w:t>
            </w:r>
            <w:r w:rsidR="0067673B">
              <w:t>/</w:t>
            </w:r>
            <w:r w:rsidR="00EA0941">
              <w:t>0</w:t>
            </w:r>
            <w:r w:rsidR="00906312">
              <w:t>6</w:t>
            </w:r>
            <w:r>
              <w:t>)</w:t>
            </w:r>
          </w:p>
          <w:p w14:paraId="514B9685" w14:textId="1EE8D290" w:rsidR="0000293E" w:rsidRDefault="0000293E" w:rsidP="0000293E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Tools</w:t>
            </w:r>
            <w:r>
              <w:t>: HP ALM</w:t>
            </w:r>
          </w:p>
          <w:p w14:paraId="5BDA48ED" w14:textId="177D6958" w:rsidR="0000293E" w:rsidRDefault="0000293E" w:rsidP="0000293E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Client</w:t>
            </w:r>
            <w:r>
              <w:t xml:space="preserve">: </w:t>
            </w:r>
            <w:r w:rsidR="00906312">
              <w:t>KPN</w:t>
            </w:r>
            <w:r>
              <w:t xml:space="preserve">, </w:t>
            </w:r>
            <w:r w:rsidR="00906312">
              <w:t>Nederland (Telecom)</w:t>
            </w:r>
          </w:p>
          <w:p w14:paraId="081B40CA" w14:textId="0F431B08" w:rsidR="0000293E" w:rsidRDefault="0000293E" w:rsidP="0000293E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Company</w:t>
            </w:r>
            <w:r>
              <w:t xml:space="preserve">:  </w:t>
            </w:r>
            <w:r w:rsidR="00906312">
              <w:t>Cognizant</w:t>
            </w:r>
            <w:r>
              <w:t>, Pune</w:t>
            </w:r>
          </w:p>
        </w:tc>
        <w:tc>
          <w:tcPr>
            <w:tcW w:w="6826" w:type="dxa"/>
          </w:tcPr>
          <w:p w14:paraId="5C676FC9" w14:textId="77777777" w:rsidR="0000293E" w:rsidRDefault="0000293E" w:rsidP="00D6308C">
            <w:pPr>
              <w:tabs>
                <w:tab w:val="left" w:pos="990"/>
              </w:tabs>
            </w:pPr>
          </w:p>
          <w:p w14:paraId="17BCF1D6" w14:textId="77777777" w:rsidR="0000293E" w:rsidRDefault="0000293E" w:rsidP="00D6308C">
            <w:pPr>
              <w:tabs>
                <w:tab w:val="left" w:pos="990"/>
              </w:tabs>
            </w:pPr>
          </w:p>
          <w:p w14:paraId="6799EC30" w14:textId="77777777" w:rsidR="0000293E" w:rsidRDefault="0000293E" w:rsidP="009A733D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>Requirement analysis</w:t>
            </w:r>
          </w:p>
          <w:p w14:paraId="1706D84A" w14:textId="77777777" w:rsidR="0000293E" w:rsidRDefault="0000293E" w:rsidP="009A733D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>Test case Design and execution</w:t>
            </w:r>
          </w:p>
          <w:p w14:paraId="7CA4431B" w14:textId="77777777" w:rsidR="0000293E" w:rsidRDefault="0000293E" w:rsidP="009A733D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>Peer reviews</w:t>
            </w:r>
          </w:p>
          <w:p w14:paraId="44AF53CD" w14:textId="55E60FDE" w:rsidR="0000293E" w:rsidRDefault="00FB4316" w:rsidP="009A733D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>Mentored</w:t>
            </w:r>
            <w:r w:rsidR="0000293E">
              <w:t xml:space="preserve"> new </w:t>
            </w:r>
            <w:r w:rsidR="006373D8">
              <w:t>teammates.</w:t>
            </w:r>
          </w:p>
          <w:p w14:paraId="152EB605" w14:textId="1942AD39" w:rsidR="0000293E" w:rsidRDefault="0000293E" w:rsidP="009A733D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>Present</w:t>
            </w:r>
            <w:r w:rsidR="00FB4316">
              <w:t>ed</w:t>
            </w:r>
            <w:r>
              <w:t xml:space="preserve"> Sprint Demo</w:t>
            </w:r>
          </w:p>
          <w:p w14:paraId="6EBC6CA4" w14:textId="5C0AAF1A" w:rsidR="000F741E" w:rsidRDefault="004F337A" w:rsidP="0000293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>Evaluated</w:t>
            </w:r>
            <w:r w:rsidR="00311B04">
              <w:t xml:space="preserve"> </w:t>
            </w:r>
            <w:r w:rsidR="0000293E">
              <w:t xml:space="preserve">Mobile/Web </w:t>
            </w:r>
            <w:r w:rsidR="00311B04">
              <w:t>Application</w:t>
            </w:r>
          </w:p>
          <w:p w14:paraId="359B2606" w14:textId="07E6E188" w:rsidR="00921594" w:rsidRDefault="00921594" w:rsidP="0000293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 xml:space="preserve">Work as Onsite coordinator </w:t>
            </w:r>
          </w:p>
          <w:p w14:paraId="3F66D3E8" w14:textId="2B3E157C" w:rsidR="00921594" w:rsidRDefault="005E04C0" w:rsidP="0000293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>Validated</w:t>
            </w:r>
            <w:r w:rsidR="00921594">
              <w:t xml:space="preserve"> different calling transactions across European Countries for </w:t>
            </w:r>
            <w:r w:rsidR="006373D8">
              <w:t>telecom.</w:t>
            </w:r>
          </w:p>
          <w:p w14:paraId="18913172" w14:textId="62DE71B6" w:rsidR="000F741E" w:rsidRDefault="00921594" w:rsidP="003F120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>Work on Tariff Billing calculation – Roaming charges, Rental Charges and SMS charges</w:t>
            </w:r>
          </w:p>
        </w:tc>
      </w:tr>
      <w:tr w:rsidR="000F741E" w14:paraId="4A3D0C5B" w14:textId="77777777" w:rsidTr="00BE46CC">
        <w:tc>
          <w:tcPr>
            <w:tcW w:w="3964" w:type="dxa"/>
          </w:tcPr>
          <w:p w14:paraId="6A1F9087" w14:textId="77777777" w:rsidR="000F741E" w:rsidRDefault="000F741E" w:rsidP="000F741E">
            <w:pPr>
              <w:tabs>
                <w:tab w:val="left" w:pos="990"/>
              </w:tabs>
              <w:rPr>
                <w:b/>
                <w:bCs/>
                <w:color w:val="002060"/>
              </w:rPr>
            </w:pPr>
          </w:p>
          <w:p w14:paraId="778D5641" w14:textId="77777777" w:rsidR="000F741E" w:rsidRDefault="000F741E" w:rsidP="000F741E">
            <w:pPr>
              <w:tabs>
                <w:tab w:val="left" w:pos="990"/>
              </w:tabs>
              <w:rPr>
                <w:b/>
                <w:bCs/>
                <w:color w:val="002060"/>
              </w:rPr>
            </w:pPr>
          </w:p>
          <w:p w14:paraId="230FD9CD" w14:textId="74F50F54" w:rsidR="000F741E" w:rsidRDefault="000F741E" w:rsidP="000F741E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Role</w:t>
            </w:r>
            <w:r>
              <w:t xml:space="preserve">: </w:t>
            </w:r>
            <w:r w:rsidR="00920CCE">
              <w:t xml:space="preserve">Onsite </w:t>
            </w:r>
            <w:r w:rsidR="00087E60">
              <w:t>Coordinator, Germany</w:t>
            </w:r>
            <w:r>
              <w:t xml:space="preserve"> (</w:t>
            </w:r>
            <w:r w:rsidR="00920CCE">
              <w:t>2008</w:t>
            </w:r>
            <w:r>
              <w:t>/</w:t>
            </w:r>
            <w:r w:rsidR="00920CCE">
              <w:t>10</w:t>
            </w:r>
            <w:r>
              <w:t xml:space="preserve">  to 20</w:t>
            </w:r>
            <w:r w:rsidR="00920CCE">
              <w:t>08</w:t>
            </w:r>
            <w:r>
              <w:t>/</w:t>
            </w:r>
            <w:r w:rsidR="00920CCE">
              <w:t>12</w:t>
            </w:r>
            <w:r>
              <w:t>)</w:t>
            </w:r>
          </w:p>
          <w:p w14:paraId="32233FAD" w14:textId="49DCD46C" w:rsidR="000F741E" w:rsidRDefault="000F741E" w:rsidP="000F741E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Tools</w:t>
            </w:r>
            <w:r>
              <w:t xml:space="preserve">: </w:t>
            </w:r>
            <w:r w:rsidR="00920CCE">
              <w:t>HP-ALM</w:t>
            </w:r>
          </w:p>
          <w:p w14:paraId="1C15EA87" w14:textId="697DD643" w:rsidR="000F741E" w:rsidRDefault="000F741E" w:rsidP="000F741E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Company</w:t>
            </w:r>
            <w:r>
              <w:t xml:space="preserve">:  </w:t>
            </w:r>
            <w:r w:rsidR="00920CCE">
              <w:t>T-Systems</w:t>
            </w:r>
            <w:r>
              <w:t>, Pune</w:t>
            </w:r>
          </w:p>
          <w:p w14:paraId="3AF55FCE" w14:textId="77777777" w:rsidR="000F741E" w:rsidRDefault="000F741E" w:rsidP="000C45FF">
            <w:pPr>
              <w:tabs>
                <w:tab w:val="left" w:pos="990"/>
              </w:tabs>
            </w:pPr>
          </w:p>
        </w:tc>
        <w:tc>
          <w:tcPr>
            <w:tcW w:w="6826" w:type="dxa"/>
          </w:tcPr>
          <w:p w14:paraId="2A2E0169" w14:textId="56CD7F5A" w:rsidR="000F741E" w:rsidRDefault="000F741E" w:rsidP="000F741E">
            <w:pPr>
              <w:pStyle w:val="ListParagraph"/>
              <w:tabs>
                <w:tab w:val="left" w:pos="990"/>
              </w:tabs>
              <w:ind w:left="360"/>
              <w:jc w:val="both"/>
            </w:pPr>
          </w:p>
          <w:p w14:paraId="249B84A0" w14:textId="77777777" w:rsidR="000F741E" w:rsidRDefault="000F741E" w:rsidP="000F741E">
            <w:pPr>
              <w:pStyle w:val="ListParagraph"/>
              <w:tabs>
                <w:tab w:val="left" w:pos="990"/>
              </w:tabs>
              <w:ind w:left="360"/>
              <w:jc w:val="both"/>
            </w:pPr>
          </w:p>
          <w:p w14:paraId="26E37708" w14:textId="125A1A92" w:rsidR="000F741E" w:rsidRDefault="000F741E" w:rsidP="000F741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>Underst</w:t>
            </w:r>
            <w:r w:rsidR="00311B04">
              <w:t>ood</w:t>
            </w:r>
            <w:r>
              <w:t xml:space="preserve"> Requirements</w:t>
            </w:r>
            <w:r w:rsidR="00920CCE">
              <w:t xml:space="preserve"> with SMEs</w:t>
            </w:r>
          </w:p>
          <w:p w14:paraId="25BA0CE3" w14:textId="08801ABB" w:rsidR="00920CCE" w:rsidRDefault="00920CCE" w:rsidP="000F741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 xml:space="preserve">Resolved offshore team Query with the help of </w:t>
            </w:r>
            <w:r w:rsidR="006373D8">
              <w:t>SMEs.</w:t>
            </w:r>
          </w:p>
          <w:p w14:paraId="2F97FB45" w14:textId="13E99F34" w:rsidR="00920CCE" w:rsidRDefault="00920CCE" w:rsidP="000F741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 xml:space="preserve">Set up and maintain Infrastructure for offshore </w:t>
            </w:r>
            <w:r w:rsidR="006373D8">
              <w:t>team.</w:t>
            </w:r>
          </w:p>
          <w:p w14:paraId="24385DC0" w14:textId="197E1019" w:rsidR="00920CCE" w:rsidRDefault="00920CCE" w:rsidP="000F741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 xml:space="preserve">Provide weekly status to </w:t>
            </w:r>
            <w:r w:rsidR="006373D8">
              <w:t>client.</w:t>
            </w:r>
          </w:p>
          <w:p w14:paraId="7F5A2D5E" w14:textId="497FA923" w:rsidR="000F741E" w:rsidRDefault="000F741E" w:rsidP="000F741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>Create</w:t>
            </w:r>
            <w:r w:rsidR="00311B04">
              <w:t>d</w:t>
            </w:r>
            <w:r>
              <w:t xml:space="preserve"> Test </w:t>
            </w:r>
            <w:r w:rsidR="006373D8">
              <w:t>cases.</w:t>
            </w:r>
            <w:r>
              <w:t xml:space="preserve"> </w:t>
            </w:r>
          </w:p>
          <w:p w14:paraId="1C5E4B7A" w14:textId="5AA03D3B" w:rsidR="000F741E" w:rsidRDefault="000F741E" w:rsidP="000F741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>Mentor</w:t>
            </w:r>
            <w:r w:rsidR="00311B04">
              <w:t>ed</w:t>
            </w:r>
            <w:r>
              <w:t xml:space="preserve"> new </w:t>
            </w:r>
            <w:r w:rsidR="006373D8">
              <w:t>members.</w:t>
            </w:r>
          </w:p>
          <w:p w14:paraId="4D6F462B" w14:textId="410D143B" w:rsidR="000F741E" w:rsidRDefault="000F741E" w:rsidP="000F741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>Test Reporting</w:t>
            </w:r>
          </w:p>
          <w:p w14:paraId="72693C59" w14:textId="77777777" w:rsidR="000F741E" w:rsidRDefault="000F741E" w:rsidP="00D6308C">
            <w:pPr>
              <w:tabs>
                <w:tab w:val="left" w:pos="990"/>
              </w:tabs>
            </w:pPr>
          </w:p>
        </w:tc>
      </w:tr>
      <w:tr w:rsidR="0000293E" w14:paraId="1343585B" w14:textId="77777777" w:rsidTr="00BE46CC">
        <w:tc>
          <w:tcPr>
            <w:tcW w:w="3964" w:type="dxa"/>
          </w:tcPr>
          <w:p w14:paraId="5C9F2BD2" w14:textId="77777777" w:rsidR="0000293E" w:rsidRDefault="0000293E" w:rsidP="000C45FF">
            <w:pPr>
              <w:tabs>
                <w:tab w:val="left" w:pos="990"/>
              </w:tabs>
            </w:pPr>
          </w:p>
          <w:p w14:paraId="5EF291F4" w14:textId="77777777" w:rsidR="0000293E" w:rsidRDefault="0000293E" w:rsidP="000C45FF">
            <w:pPr>
              <w:tabs>
                <w:tab w:val="left" w:pos="990"/>
              </w:tabs>
            </w:pPr>
          </w:p>
          <w:p w14:paraId="73EA932B" w14:textId="4F9A79ED" w:rsidR="0000293E" w:rsidRDefault="0000293E" w:rsidP="0000293E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Role</w:t>
            </w:r>
            <w:r>
              <w:t xml:space="preserve">: </w:t>
            </w:r>
            <w:r w:rsidR="00DB3A19">
              <w:t>Tester</w:t>
            </w:r>
            <w:r>
              <w:t xml:space="preserve"> (200</w:t>
            </w:r>
            <w:r w:rsidR="00DB3A19">
              <w:t>7</w:t>
            </w:r>
            <w:r w:rsidR="0067673B">
              <w:t>/</w:t>
            </w:r>
            <w:r>
              <w:t>07  to 20</w:t>
            </w:r>
            <w:r w:rsidR="00DB3A19">
              <w:t>08</w:t>
            </w:r>
            <w:r w:rsidR="0067673B">
              <w:t>/</w:t>
            </w:r>
            <w:r w:rsidR="00DB3A19">
              <w:t>10</w:t>
            </w:r>
            <w:r>
              <w:t>)</w:t>
            </w:r>
          </w:p>
          <w:p w14:paraId="091CD947" w14:textId="22A7D874" w:rsidR="0000293E" w:rsidRDefault="0000293E" w:rsidP="0000293E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Tools</w:t>
            </w:r>
            <w:r>
              <w:t xml:space="preserve">: </w:t>
            </w:r>
            <w:r w:rsidR="00DB3A19">
              <w:t>HP-ALM</w:t>
            </w:r>
            <w:r>
              <w:t xml:space="preserve"> </w:t>
            </w:r>
          </w:p>
          <w:p w14:paraId="77B91C55" w14:textId="101F9DFB" w:rsidR="0000293E" w:rsidRDefault="0000293E" w:rsidP="0000293E">
            <w:pPr>
              <w:tabs>
                <w:tab w:val="left" w:pos="990"/>
              </w:tabs>
            </w:pPr>
            <w:r w:rsidRPr="0000293E">
              <w:rPr>
                <w:b/>
                <w:bCs/>
                <w:color w:val="002060"/>
              </w:rPr>
              <w:t>Company</w:t>
            </w:r>
            <w:r>
              <w:t xml:space="preserve">:  </w:t>
            </w:r>
            <w:r w:rsidR="00920CCE">
              <w:t>T-Systems</w:t>
            </w:r>
            <w:r>
              <w:t>, Pune</w:t>
            </w:r>
          </w:p>
          <w:p w14:paraId="1C80C430" w14:textId="0C857A7F" w:rsidR="0000293E" w:rsidRDefault="0000293E" w:rsidP="0000293E">
            <w:pPr>
              <w:tabs>
                <w:tab w:val="left" w:pos="990"/>
              </w:tabs>
            </w:pPr>
          </w:p>
        </w:tc>
        <w:tc>
          <w:tcPr>
            <w:tcW w:w="6826" w:type="dxa"/>
          </w:tcPr>
          <w:p w14:paraId="535C6DC5" w14:textId="77777777" w:rsidR="0000293E" w:rsidRDefault="0000293E" w:rsidP="00D6308C">
            <w:pPr>
              <w:tabs>
                <w:tab w:val="left" w:pos="990"/>
              </w:tabs>
            </w:pPr>
          </w:p>
          <w:p w14:paraId="48E185B8" w14:textId="77777777" w:rsidR="0000293E" w:rsidRDefault="0000293E" w:rsidP="00D6308C">
            <w:pPr>
              <w:tabs>
                <w:tab w:val="left" w:pos="990"/>
              </w:tabs>
            </w:pPr>
          </w:p>
          <w:p w14:paraId="70260109" w14:textId="77777777" w:rsidR="00920CCE" w:rsidRDefault="00920CCE" w:rsidP="00920CC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>Understood Requirements</w:t>
            </w:r>
          </w:p>
          <w:p w14:paraId="7D029B92" w14:textId="198C342E" w:rsidR="00920CCE" w:rsidRDefault="00920CCE" w:rsidP="00920CC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 xml:space="preserve">Created Test </w:t>
            </w:r>
            <w:r w:rsidR="006373D8">
              <w:t>cases.</w:t>
            </w:r>
            <w:r>
              <w:t xml:space="preserve"> </w:t>
            </w:r>
          </w:p>
          <w:p w14:paraId="0C481523" w14:textId="3F7FE999" w:rsidR="00552D6B" w:rsidRDefault="00552D6B" w:rsidP="00920CC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 xml:space="preserve">Performing execution on different environment </w:t>
            </w:r>
          </w:p>
          <w:p w14:paraId="6817200E" w14:textId="1E9C032A" w:rsidR="00920CCE" w:rsidRDefault="00920CCE" w:rsidP="00920CC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 xml:space="preserve">Mentored new </w:t>
            </w:r>
            <w:r w:rsidR="006373D8">
              <w:t>members.</w:t>
            </w:r>
          </w:p>
          <w:p w14:paraId="5A35A834" w14:textId="65501B6B" w:rsidR="00920CCE" w:rsidRDefault="00920CCE" w:rsidP="00920CC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 xml:space="preserve">Resolved technical </w:t>
            </w:r>
            <w:r w:rsidR="006373D8">
              <w:t>issues.</w:t>
            </w:r>
          </w:p>
          <w:p w14:paraId="4D4E5AE7" w14:textId="77777777" w:rsidR="00920CCE" w:rsidRDefault="00920CCE" w:rsidP="00920CCE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jc w:val="both"/>
            </w:pPr>
            <w:r>
              <w:t>Test Reporting</w:t>
            </w:r>
          </w:p>
          <w:p w14:paraId="12F31A44" w14:textId="234633DF" w:rsidR="0000293E" w:rsidRDefault="0000293E" w:rsidP="0000293E">
            <w:pPr>
              <w:tabs>
                <w:tab w:val="left" w:pos="990"/>
              </w:tabs>
            </w:pPr>
          </w:p>
        </w:tc>
      </w:tr>
    </w:tbl>
    <w:p w14:paraId="29A9D5CA" w14:textId="737B804B" w:rsidR="0000293E" w:rsidRDefault="0000293E" w:rsidP="000C45FF">
      <w:pPr>
        <w:tabs>
          <w:tab w:val="left" w:pos="990"/>
        </w:tabs>
      </w:pPr>
      <w:r>
        <w:tab/>
      </w:r>
    </w:p>
    <w:p w14:paraId="1C847BE9" w14:textId="30DFAC82" w:rsidR="00562BBF" w:rsidRDefault="00562BBF" w:rsidP="000C45FF">
      <w:pPr>
        <w:tabs>
          <w:tab w:val="left" w:pos="990"/>
        </w:tabs>
      </w:pPr>
    </w:p>
    <w:p w14:paraId="74FEC33F" w14:textId="77777777" w:rsidR="00BE46CC" w:rsidRPr="00BE46CC" w:rsidRDefault="00BE46CC" w:rsidP="00BE46CC"/>
    <w:p w14:paraId="783868CC" w14:textId="77777777" w:rsidR="00BE46CC" w:rsidRDefault="00BE46CC" w:rsidP="00BE46CC">
      <w:pPr>
        <w:tabs>
          <w:tab w:val="left" w:pos="990"/>
        </w:tabs>
        <w:jc w:val="both"/>
      </w:pPr>
    </w:p>
    <w:p w14:paraId="3586241F" w14:textId="203EFF99" w:rsidR="00BE46CC" w:rsidRDefault="00BE46CC" w:rsidP="00BE46CC">
      <w:pPr>
        <w:tabs>
          <w:tab w:val="left" w:pos="990"/>
        </w:tabs>
        <w:ind w:left="4320"/>
        <w:jc w:val="both"/>
      </w:pPr>
      <w:r w:rsidRPr="0000293E">
        <w:t>I would welcome the opportunity of personal interview to answer your queries and express my skill-set suitable to profile. Thanking you. I look forward to speaking with you soon</w:t>
      </w:r>
      <w:r>
        <w:t>.</w:t>
      </w:r>
    </w:p>
    <w:p w14:paraId="762489A8" w14:textId="77777777" w:rsidR="00BE46CC" w:rsidRDefault="00BE46CC" w:rsidP="00BE46CC">
      <w:pPr>
        <w:tabs>
          <w:tab w:val="left" w:pos="990"/>
        </w:tabs>
      </w:pPr>
    </w:p>
    <w:p w14:paraId="72C1EE69" w14:textId="77777777" w:rsidR="00BE46CC" w:rsidRDefault="00BE46CC" w:rsidP="00BE46CC">
      <w:pPr>
        <w:tabs>
          <w:tab w:val="left" w:pos="990"/>
        </w:tabs>
      </w:pPr>
    </w:p>
    <w:p w14:paraId="14E42011" w14:textId="77777777" w:rsidR="00BE46CC" w:rsidRDefault="00BE46CC" w:rsidP="00BE46CC">
      <w:pPr>
        <w:tabs>
          <w:tab w:val="left" w:pos="990"/>
        </w:tabs>
        <w:jc w:val="right"/>
      </w:pPr>
      <w:r>
        <w:t xml:space="preserve">Yours sincerely, </w:t>
      </w:r>
    </w:p>
    <w:p w14:paraId="0EAEF1A3" w14:textId="599BB36C" w:rsidR="00BE46CC" w:rsidRDefault="005A1F51" w:rsidP="00BE46CC">
      <w:pPr>
        <w:tabs>
          <w:tab w:val="left" w:pos="990"/>
        </w:tabs>
        <w:jc w:val="right"/>
        <w:rPr>
          <w:b/>
          <w:bCs/>
          <w:color w:val="0070C0"/>
        </w:rPr>
      </w:pPr>
      <w:r>
        <w:rPr>
          <w:b/>
          <w:bCs/>
          <w:color w:val="0070C0"/>
        </w:rPr>
        <w:t>KISHOR</w:t>
      </w:r>
      <w:r w:rsidR="00BE46CC" w:rsidRPr="0000293E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SARODE</w:t>
      </w:r>
    </w:p>
    <w:p w14:paraId="6182F154" w14:textId="639CDB59" w:rsidR="00B027EA" w:rsidRPr="00B027EA" w:rsidRDefault="00B027EA" w:rsidP="00BE46CC">
      <w:pPr>
        <w:tabs>
          <w:tab w:val="left" w:pos="990"/>
        </w:tabs>
        <w:jc w:val="right"/>
      </w:pPr>
      <w:r w:rsidRPr="00B027EA">
        <w:t>Mob 9767101193</w:t>
      </w:r>
    </w:p>
    <w:p w14:paraId="0FE9BC3D" w14:textId="6878BC4D" w:rsidR="0000293E" w:rsidRDefault="00BE46CC" w:rsidP="00BE46CC">
      <w:pPr>
        <w:tabs>
          <w:tab w:val="left" w:pos="990"/>
        </w:tabs>
        <w:jc w:val="right"/>
      </w:pPr>
      <w:r w:rsidRPr="00C47F47">
        <w:t>Pune, Maharashtra, India</w:t>
      </w:r>
      <w:r>
        <w:t>.</w:t>
      </w:r>
    </w:p>
    <w:sectPr w:rsidR="0000293E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991E9" w14:textId="77777777" w:rsidR="00E71780" w:rsidRDefault="00E71780" w:rsidP="000C45FF">
      <w:r>
        <w:separator/>
      </w:r>
    </w:p>
  </w:endnote>
  <w:endnote w:type="continuationSeparator" w:id="0">
    <w:p w14:paraId="3CD98666" w14:textId="77777777" w:rsidR="00E71780" w:rsidRDefault="00E7178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9D101" w14:textId="77777777" w:rsidR="00E71780" w:rsidRDefault="00E71780" w:rsidP="000C45FF">
      <w:r>
        <w:separator/>
      </w:r>
    </w:p>
  </w:footnote>
  <w:footnote w:type="continuationSeparator" w:id="0">
    <w:p w14:paraId="57823E69" w14:textId="77777777" w:rsidR="00E71780" w:rsidRDefault="00E7178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366FA" w14:textId="77777777" w:rsidR="00916A3F" w:rsidRDefault="00916A3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5A2146CB" wp14:editId="49A5B81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06A"/>
    <w:multiLevelType w:val="multilevel"/>
    <w:tmpl w:val="02EC4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576E"/>
    <w:multiLevelType w:val="hybridMultilevel"/>
    <w:tmpl w:val="C6066F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C5906"/>
    <w:multiLevelType w:val="hybridMultilevel"/>
    <w:tmpl w:val="F09AD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006F2C"/>
    <w:multiLevelType w:val="hybridMultilevel"/>
    <w:tmpl w:val="536EF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365218"/>
    <w:multiLevelType w:val="hybridMultilevel"/>
    <w:tmpl w:val="2F2ACF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D73F2E"/>
    <w:multiLevelType w:val="hybridMultilevel"/>
    <w:tmpl w:val="180033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116AE5"/>
    <w:multiLevelType w:val="hybridMultilevel"/>
    <w:tmpl w:val="339662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F71C61"/>
    <w:multiLevelType w:val="hybridMultilevel"/>
    <w:tmpl w:val="C2C8E3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CB3843"/>
    <w:multiLevelType w:val="multilevel"/>
    <w:tmpl w:val="6332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90DCD"/>
    <w:multiLevelType w:val="hybridMultilevel"/>
    <w:tmpl w:val="4B30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94EF5"/>
    <w:multiLevelType w:val="hybridMultilevel"/>
    <w:tmpl w:val="B51EC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202AFA"/>
    <w:multiLevelType w:val="hybridMultilevel"/>
    <w:tmpl w:val="F00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C0EB1"/>
    <w:multiLevelType w:val="hybridMultilevel"/>
    <w:tmpl w:val="7A544B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393D6D"/>
    <w:multiLevelType w:val="hybridMultilevel"/>
    <w:tmpl w:val="82AEF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446873"/>
    <w:multiLevelType w:val="hybridMultilevel"/>
    <w:tmpl w:val="B23C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6630A"/>
    <w:multiLevelType w:val="hybridMultilevel"/>
    <w:tmpl w:val="6BE81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B1309"/>
    <w:multiLevelType w:val="hybridMultilevel"/>
    <w:tmpl w:val="E41E0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2C431C"/>
    <w:multiLevelType w:val="hybridMultilevel"/>
    <w:tmpl w:val="989AE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BB4948"/>
    <w:multiLevelType w:val="hybridMultilevel"/>
    <w:tmpl w:val="090215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9A2FAA"/>
    <w:multiLevelType w:val="hybridMultilevel"/>
    <w:tmpl w:val="AA62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252548">
    <w:abstractNumId w:val="20"/>
  </w:num>
  <w:num w:numId="2" w16cid:durableId="2037149138">
    <w:abstractNumId w:val="15"/>
  </w:num>
  <w:num w:numId="3" w16cid:durableId="819077740">
    <w:abstractNumId w:val="10"/>
  </w:num>
  <w:num w:numId="4" w16cid:durableId="124086393">
    <w:abstractNumId w:val="10"/>
  </w:num>
  <w:num w:numId="5" w16cid:durableId="1053625666">
    <w:abstractNumId w:val="12"/>
  </w:num>
  <w:num w:numId="6" w16cid:durableId="1054625618">
    <w:abstractNumId w:val="2"/>
  </w:num>
  <w:num w:numId="7" w16cid:durableId="1752507408">
    <w:abstractNumId w:val="3"/>
  </w:num>
  <w:num w:numId="8" w16cid:durableId="271013676">
    <w:abstractNumId w:val="17"/>
  </w:num>
  <w:num w:numId="9" w16cid:durableId="1698892235">
    <w:abstractNumId w:val="14"/>
  </w:num>
  <w:num w:numId="10" w16cid:durableId="2079400356">
    <w:abstractNumId w:val="18"/>
  </w:num>
  <w:num w:numId="11" w16cid:durableId="1933124862">
    <w:abstractNumId w:val="11"/>
  </w:num>
  <w:num w:numId="12" w16cid:durableId="475530957">
    <w:abstractNumId w:val="6"/>
  </w:num>
  <w:num w:numId="13" w16cid:durableId="1785147742">
    <w:abstractNumId w:val="7"/>
  </w:num>
  <w:num w:numId="14" w16cid:durableId="907692494">
    <w:abstractNumId w:val="5"/>
  </w:num>
  <w:num w:numId="15" w16cid:durableId="1412966149">
    <w:abstractNumId w:val="13"/>
  </w:num>
  <w:num w:numId="16" w16cid:durableId="237129712">
    <w:abstractNumId w:val="1"/>
  </w:num>
  <w:num w:numId="17" w16cid:durableId="863985356">
    <w:abstractNumId w:val="19"/>
  </w:num>
  <w:num w:numId="18" w16cid:durableId="515658441">
    <w:abstractNumId w:val="4"/>
  </w:num>
  <w:num w:numId="19" w16cid:durableId="122313920">
    <w:abstractNumId w:val="16"/>
  </w:num>
  <w:num w:numId="20" w16cid:durableId="1716781110">
    <w:abstractNumId w:val="9"/>
  </w:num>
  <w:num w:numId="21" w16cid:durableId="1146973993">
    <w:abstractNumId w:val="0"/>
  </w:num>
  <w:num w:numId="22" w16cid:durableId="17329247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1A0"/>
    <w:rsid w:val="00002687"/>
    <w:rsid w:val="0000293E"/>
    <w:rsid w:val="00003223"/>
    <w:rsid w:val="000105A7"/>
    <w:rsid w:val="000235CB"/>
    <w:rsid w:val="00035C02"/>
    <w:rsid w:val="00036450"/>
    <w:rsid w:val="00057F71"/>
    <w:rsid w:val="00076131"/>
    <w:rsid w:val="000763B0"/>
    <w:rsid w:val="00077E9A"/>
    <w:rsid w:val="00087E60"/>
    <w:rsid w:val="00094499"/>
    <w:rsid w:val="000977B3"/>
    <w:rsid w:val="000A5A18"/>
    <w:rsid w:val="000B6ADB"/>
    <w:rsid w:val="000C45FF"/>
    <w:rsid w:val="000C6F33"/>
    <w:rsid w:val="000D1E3C"/>
    <w:rsid w:val="000E3FD1"/>
    <w:rsid w:val="000F1F2E"/>
    <w:rsid w:val="000F39D8"/>
    <w:rsid w:val="000F741E"/>
    <w:rsid w:val="00112054"/>
    <w:rsid w:val="00112480"/>
    <w:rsid w:val="00132365"/>
    <w:rsid w:val="001427F9"/>
    <w:rsid w:val="00151412"/>
    <w:rsid w:val="001525E1"/>
    <w:rsid w:val="00162098"/>
    <w:rsid w:val="0016368B"/>
    <w:rsid w:val="0017322C"/>
    <w:rsid w:val="00177FF9"/>
    <w:rsid w:val="00180329"/>
    <w:rsid w:val="00183ECB"/>
    <w:rsid w:val="00184DD2"/>
    <w:rsid w:val="0019001F"/>
    <w:rsid w:val="001935C2"/>
    <w:rsid w:val="001A74A5"/>
    <w:rsid w:val="001A7CAF"/>
    <w:rsid w:val="001B2ABD"/>
    <w:rsid w:val="001B2AEE"/>
    <w:rsid w:val="001C0868"/>
    <w:rsid w:val="001E0391"/>
    <w:rsid w:val="001E1759"/>
    <w:rsid w:val="001F1ECC"/>
    <w:rsid w:val="002135F1"/>
    <w:rsid w:val="002400EB"/>
    <w:rsid w:val="00256CF7"/>
    <w:rsid w:val="00260D52"/>
    <w:rsid w:val="0026596A"/>
    <w:rsid w:val="00267E2E"/>
    <w:rsid w:val="002706BF"/>
    <w:rsid w:val="00281FD5"/>
    <w:rsid w:val="00292CB2"/>
    <w:rsid w:val="00296304"/>
    <w:rsid w:val="002A5746"/>
    <w:rsid w:val="002F10DB"/>
    <w:rsid w:val="003000E0"/>
    <w:rsid w:val="0030481B"/>
    <w:rsid w:val="00311B04"/>
    <w:rsid w:val="003156FC"/>
    <w:rsid w:val="0032395F"/>
    <w:rsid w:val="003254B5"/>
    <w:rsid w:val="0034283A"/>
    <w:rsid w:val="0037121F"/>
    <w:rsid w:val="003A6282"/>
    <w:rsid w:val="003A6B7D"/>
    <w:rsid w:val="003B06CA"/>
    <w:rsid w:val="003B2216"/>
    <w:rsid w:val="003D2CB5"/>
    <w:rsid w:val="003F120E"/>
    <w:rsid w:val="00401D87"/>
    <w:rsid w:val="004031B4"/>
    <w:rsid w:val="004071FC"/>
    <w:rsid w:val="0040747F"/>
    <w:rsid w:val="004174AD"/>
    <w:rsid w:val="00417E20"/>
    <w:rsid w:val="004220DC"/>
    <w:rsid w:val="004257B7"/>
    <w:rsid w:val="0044032B"/>
    <w:rsid w:val="00442F81"/>
    <w:rsid w:val="00445947"/>
    <w:rsid w:val="0045125A"/>
    <w:rsid w:val="004813B3"/>
    <w:rsid w:val="00496591"/>
    <w:rsid w:val="004A24B1"/>
    <w:rsid w:val="004C63E4"/>
    <w:rsid w:val="004D3011"/>
    <w:rsid w:val="004F337A"/>
    <w:rsid w:val="005009E8"/>
    <w:rsid w:val="00501466"/>
    <w:rsid w:val="005034B9"/>
    <w:rsid w:val="00516364"/>
    <w:rsid w:val="005262AC"/>
    <w:rsid w:val="00551BC3"/>
    <w:rsid w:val="00552D6B"/>
    <w:rsid w:val="00562BBF"/>
    <w:rsid w:val="00573B85"/>
    <w:rsid w:val="0058538B"/>
    <w:rsid w:val="00585528"/>
    <w:rsid w:val="005A1F51"/>
    <w:rsid w:val="005B5F73"/>
    <w:rsid w:val="005C3675"/>
    <w:rsid w:val="005D0994"/>
    <w:rsid w:val="005D167F"/>
    <w:rsid w:val="005D4BBF"/>
    <w:rsid w:val="005E04C0"/>
    <w:rsid w:val="005E39D5"/>
    <w:rsid w:val="005F6B08"/>
    <w:rsid w:val="005F76B0"/>
    <w:rsid w:val="005F7A02"/>
    <w:rsid w:val="00600670"/>
    <w:rsid w:val="00611F36"/>
    <w:rsid w:val="00612EF3"/>
    <w:rsid w:val="00614D80"/>
    <w:rsid w:val="0062074A"/>
    <w:rsid w:val="0062123A"/>
    <w:rsid w:val="006219A3"/>
    <w:rsid w:val="00625D7C"/>
    <w:rsid w:val="006373D8"/>
    <w:rsid w:val="00646E75"/>
    <w:rsid w:val="00656025"/>
    <w:rsid w:val="00656ABF"/>
    <w:rsid w:val="0066139A"/>
    <w:rsid w:val="0067673B"/>
    <w:rsid w:val="006771D0"/>
    <w:rsid w:val="00695995"/>
    <w:rsid w:val="006A38FC"/>
    <w:rsid w:val="006E6610"/>
    <w:rsid w:val="006F64CC"/>
    <w:rsid w:val="00702F55"/>
    <w:rsid w:val="007055B3"/>
    <w:rsid w:val="007137C0"/>
    <w:rsid w:val="00715FCB"/>
    <w:rsid w:val="00721428"/>
    <w:rsid w:val="0072448F"/>
    <w:rsid w:val="00733808"/>
    <w:rsid w:val="00743101"/>
    <w:rsid w:val="00755B3B"/>
    <w:rsid w:val="007647F7"/>
    <w:rsid w:val="00776383"/>
    <w:rsid w:val="007775E1"/>
    <w:rsid w:val="007867A0"/>
    <w:rsid w:val="007927F5"/>
    <w:rsid w:val="007B447C"/>
    <w:rsid w:val="007C6984"/>
    <w:rsid w:val="007D1257"/>
    <w:rsid w:val="007E1958"/>
    <w:rsid w:val="00802CA0"/>
    <w:rsid w:val="00803A85"/>
    <w:rsid w:val="0081175C"/>
    <w:rsid w:val="0081723F"/>
    <w:rsid w:val="00825440"/>
    <w:rsid w:val="008432E4"/>
    <w:rsid w:val="008530FC"/>
    <w:rsid w:val="00865D01"/>
    <w:rsid w:val="00871E05"/>
    <w:rsid w:val="00892C86"/>
    <w:rsid w:val="008A039E"/>
    <w:rsid w:val="008B2DA8"/>
    <w:rsid w:val="008C4D73"/>
    <w:rsid w:val="008C58D3"/>
    <w:rsid w:val="008E1760"/>
    <w:rsid w:val="008F7A10"/>
    <w:rsid w:val="009001DD"/>
    <w:rsid w:val="00906312"/>
    <w:rsid w:val="00916A3F"/>
    <w:rsid w:val="00920CCE"/>
    <w:rsid w:val="00921594"/>
    <w:rsid w:val="009260CD"/>
    <w:rsid w:val="009451A0"/>
    <w:rsid w:val="00952C25"/>
    <w:rsid w:val="00957AB2"/>
    <w:rsid w:val="00997406"/>
    <w:rsid w:val="009A053F"/>
    <w:rsid w:val="009A733D"/>
    <w:rsid w:val="009D12B2"/>
    <w:rsid w:val="009E0C44"/>
    <w:rsid w:val="00A0338C"/>
    <w:rsid w:val="00A156BA"/>
    <w:rsid w:val="00A2118D"/>
    <w:rsid w:val="00A472AC"/>
    <w:rsid w:val="00A512D6"/>
    <w:rsid w:val="00A57B7A"/>
    <w:rsid w:val="00A639A6"/>
    <w:rsid w:val="00AC6877"/>
    <w:rsid w:val="00AD76E2"/>
    <w:rsid w:val="00B027EA"/>
    <w:rsid w:val="00B154D4"/>
    <w:rsid w:val="00B20152"/>
    <w:rsid w:val="00B20580"/>
    <w:rsid w:val="00B249CC"/>
    <w:rsid w:val="00B315B9"/>
    <w:rsid w:val="00B34978"/>
    <w:rsid w:val="00B359E4"/>
    <w:rsid w:val="00B57D98"/>
    <w:rsid w:val="00B70850"/>
    <w:rsid w:val="00B71D98"/>
    <w:rsid w:val="00B8369D"/>
    <w:rsid w:val="00B95EDB"/>
    <w:rsid w:val="00BA6764"/>
    <w:rsid w:val="00BB2FF5"/>
    <w:rsid w:val="00BD3F4F"/>
    <w:rsid w:val="00BE46CC"/>
    <w:rsid w:val="00C049BD"/>
    <w:rsid w:val="00C04F2C"/>
    <w:rsid w:val="00C066B6"/>
    <w:rsid w:val="00C1209E"/>
    <w:rsid w:val="00C1714C"/>
    <w:rsid w:val="00C3416A"/>
    <w:rsid w:val="00C37BA1"/>
    <w:rsid w:val="00C4674C"/>
    <w:rsid w:val="00C47913"/>
    <w:rsid w:val="00C47F47"/>
    <w:rsid w:val="00C506CF"/>
    <w:rsid w:val="00C6127C"/>
    <w:rsid w:val="00C61F32"/>
    <w:rsid w:val="00C64B8C"/>
    <w:rsid w:val="00C72BED"/>
    <w:rsid w:val="00C8171A"/>
    <w:rsid w:val="00C9578B"/>
    <w:rsid w:val="00C9768C"/>
    <w:rsid w:val="00CB0055"/>
    <w:rsid w:val="00CC143E"/>
    <w:rsid w:val="00D2522B"/>
    <w:rsid w:val="00D41E38"/>
    <w:rsid w:val="00D422DE"/>
    <w:rsid w:val="00D5459D"/>
    <w:rsid w:val="00D576F6"/>
    <w:rsid w:val="00D6308C"/>
    <w:rsid w:val="00D67CDE"/>
    <w:rsid w:val="00D764A5"/>
    <w:rsid w:val="00D7792D"/>
    <w:rsid w:val="00D953EE"/>
    <w:rsid w:val="00DA1F4D"/>
    <w:rsid w:val="00DA4B89"/>
    <w:rsid w:val="00DA6C82"/>
    <w:rsid w:val="00DB3A19"/>
    <w:rsid w:val="00DC16CA"/>
    <w:rsid w:val="00DD172A"/>
    <w:rsid w:val="00DE2D62"/>
    <w:rsid w:val="00DE7C59"/>
    <w:rsid w:val="00E239EE"/>
    <w:rsid w:val="00E25A26"/>
    <w:rsid w:val="00E33E31"/>
    <w:rsid w:val="00E345B6"/>
    <w:rsid w:val="00E4381A"/>
    <w:rsid w:val="00E55D74"/>
    <w:rsid w:val="00E607F9"/>
    <w:rsid w:val="00E611F6"/>
    <w:rsid w:val="00E71780"/>
    <w:rsid w:val="00E728B8"/>
    <w:rsid w:val="00E74AD7"/>
    <w:rsid w:val="00E7556D"/>
    <w:rsid w:val="00E76509"/>
    <w:rsid w:val="00E77A6D"/>
    <w:rsid w:val="00EA0941"/>
    <w:rsid w:val="00EA47B2"/>
    <w:rsid w:val="00EF24BB"/>
    <w:rsid w:val="00F13E0E"/>
    <w:rsid w:val="00F60274"/>
    <w:rsid w:val="00F67EA4"/>
    <w:rsid w:val="00F77FB9"/>
    <w:rsid w:val="00FB068F"/>
    <w:rsid w:val="00FB4316"/>
    <w:rsid w:val="00FC6A99"/>
    <w:rsid w:val="00FD639A"/>
    <w:rsid w:val="00FF1546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EF1D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97406"/>
    <w:rPr>
      <w:color w:val="704404" w:themeColor="followedHyperlink"/>
      <w:u w:val="single"/>
    </w:rPr>
  </w:style>
  <w:style w:type="paragraph" w:customStyle="1" w:styleId="Default">
    <w:name w:val="Default"/>
    <w:rsid w:val="00997406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aliases w:val="Glenture - List Paragraph"/>
    <w:basedOn w:val="Normal"/>
    <w:link w:val="ListParagraphChar"/>
    <w:uiPriority w:val="34"/>
    <w:qFormat/>
    <w:rsid w:val="00562BBF"/>
    <w:pPr>
      <w:ind w:left="720"/>
      <w:contextualSpacing/>
    </w:pPr>
  </w:style>
  <w:style w:type="character" w:customStyle="1" w:styleId="ListParagraphChar">
    <w:name w:val="List Paragraph Char"/>
    <w:aliases w:val="Glenture - List Paragraph Char"/>
    <w:link w:val="ListParagraph"/>
    <w:uiPriority w:val="34"/>
    <w:rsid w:val="00FD639A"/>
    <w:rPr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077E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anuraagmanka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ee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7CA47DC2A0417190F22C6E2FFB7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3637E-22B6-4D81-BFBD-35095B646DA6}"/>
      </w:docPartPr>
      <w:docPartBody>
        <w:p w:rsidR="00BF4AAF" w:rsidRDefault="00BF4AAF">
          <w:pPr>
            <w:pStyle w:val="E77CA47DC2A0417190F22C6E2FFB76EC"/>
          </w:pPr>
          <w:r w:rsidRPr="00CB0055">
            <w:t>Contact</w:t>
          </w:r>
        </w:p>
      </w:docPartBody>
    </w:docPart>
    <w:docPart>
      <w:docPartPr>
        <w:name w:val="288D38208873493E88874943F1D41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A5ED2-878E-4B47-8147-82C51F8D1107}"/>
      </w:docPartPr>
      <w:docPartBody>
        <w:p w:rsidR="00BF4AAF" w:rsidRDefault="00BF4AAF">
          <w:pPr>
            <w:pStyle w:val="288D38208873493E88874943F1D41B44"/>
          </w:pPr>
          <w:r w:rsidRPr="004D3011">
            <w:t>PHONE:</w:t>
          </w:r>
        </w:p>
      </w:docPartBody>
    </w:docPart>
    <w:docPart>
      <w:docPartPr>
        <w:name w:val="FC86365CD8D241A6888FC612211C7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3A481-6B69-4C0C-9E6C-2CDAC3570F44}"/>
      </w:docPartPr>
      <w:docPartBody>
        <w:p w:rsidR="00BF4AAF" w:rsidRDefault="00BF4AAF">
          <w:pPr>
            <w:pStyle w:val="FC86365CD8D241A6888FC612211C7F58"/>
          </w:pPr>
          <w:r w:rsidRPr="004D3011">
            <w:t>EMAIL:</w:t>
          </w:r>
        </w:p>
      </w:docPartBody>
    </w:docPart>
    <w:docPart>
      <w:docPartPr>
        <w:name w:val="DCA0CA8F01A842B4AE0D9111755AD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9EE37-251B-4820-BB65-FD33E00D1715}"/>
      </w:docPartPr>
      <w:docPartBody>
        <w:p w:rsidR="00BF4AAF" w:rsidRDefault="00BF4AAF">
          <w:pPr>
            <w:pStyle w:val="DCA0CA8F01A842B4AE0D9111755ADE8E"/>
          </w:pPr>
          <w:r w:rsidRPr="00036450">
            <w:t>WORK EXPERIENCE</w:t>
          </w:r>
        </w:p>
      </w:docPartBody>
    </w:docPart>
    <w:docPart>
      <w:docPartPr>
        <w:name w:val="AF15F41FB4404F438CDA924686583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CB0F9-D4D3-429C-8C53-E4123E83FA54}"/>
      </w:docPartPr>
      <w:docPartBody>
        <w:p w:rsidR="00C45444" w:rsidRDefault="00BF4AAF" w:rsidP="00BF4AAF">
          <w:pPr>
            <w:pStyle w:val="AF15F41FB4404F438CDA92468658303F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AAF"/>
    <w:rsid w:val="0000534E"/>
    <w:rsid w:val="000579BA"/>
    <w:rsid w:val="00123215"/>
    <w:rsid w:val="001947B9"/>
    <w:rsid w:val="002F4F4A"/>
    <w:rsid w:val="003A7E47"/>
    <w:rsid w:val="00474310"/>
    <w:rsid w:val="005502C8"/>
    <w:rsid w:val="0057367B"/>
    <w:rsid w:val="00701481"/>
    <w:rsid w:val="0087469A"/>
    <w:rsid w:val="00876E2A"/>
    <w:rsid w:val="00941592"/>
    <w:rsid w:val="00A209ED"/>
    <w:rsid w:val="00A63681"/>
    <w:rsid w:val="00BF4AAF"/>
    <w:rsid w:val="00C23564"/>
    <w:rsid w:val="00C45444"/>
    <w:rsid w:val="00C4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77CA47DC2A0417190F22C6E2FFB76EC">
    <w:name w:val="E77CA47DC2A0417190F22C6E2FFB76EC"/>
  </w:style>
  <w:style w:type="paragraph" w:customStyle="1" w:styleId="288D38208873493E88874943F1D41B44">
    <w:name w:val="288D38208873493E88874943F1D41B44"/>
  </w:style>
  <w:style w:type="paragraph" w:customStyle="1" w:styleId="FC86365CD8D241A6888FC612211C7F58">
    <w:name w:val="FC86365CD8D241A6888FC612211C7F5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CA0CA8F01A842B4AE0D9111755ADE8E">
    <w:name w:val="DCA0CA8F01A842B4AE0D9111755ADE8E"/>
  </w:style>
  <w:style w:type="paragraph" w:customStyle="1" w:styleId="AF15F41FB4404F438CDA92468658303F">
    <w:name w:val="AF15F41FB4404F438CDA92468658303F"/>
    <w:rsid w:val="00BF4A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5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2023-01-31T11:20:00Z</dcterms:created>
  <dcterms:modified xsi:type="dcterms:W3CDTF">2023-07-18T04:50:00Z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